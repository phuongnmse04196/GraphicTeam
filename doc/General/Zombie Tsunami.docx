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053E" w:rsidRDefault="00ED053E" w:rsidP="0088782A"/>
    <w:sdt>
      <w:sdtPr>
        <w:id w:val="1488240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88782A" w:rsidRDefault="0088782A" w:rsidP="0088782A"/>
        <w:p w:rsidR="0088782A" w:rsidRDefault="0088782A" w:rsidP="0088782A"/>
        <w:p w:rsidR="0088782A" w:rsidRDefault="0088782A" w:rsidP="0088782A"/>
        <w:tbl>
          <w:tblPr>
            <w:tblpPr w:leftFromText="187" w:rightFromText="187" w:vertAnchor="page" w:horzAnchor="margin" w:tblpY="5867"/>
            <w:tblW w:w="5000" w:type="pct"/>
            <w:tblLook w:val="04A0" w:firstRow="1" w:lastRow="0" w:firstColumn="1" w:lastColumn="0" w:noHBand="0" w:noVBand="1"/>
          </w:tblPr>
          <w:tblGrid>
            <w:gridCol w:w="9389"/>
          </w:tblGrid>
          <w:tr w:rsidR="0088782A" w:rsidTr="003B7DB6">
            <w:tc>
              <w:tcPr>
                <w:tcW w:w="0" w:type="auto"/>
                <w:vAlign w:val="center"/>
              </w:tcPr>
              <w:p w:rsidR="0088782A" w:rsidRPr="00773CDF" w:rsidRDefault="006C4F50" w:rsidP="00D90D57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i/>
                      <w:color w:val="9F2936" w:themeColor="accent2"/>
                      <w:sz w:val="5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057E1">
                      <w:rPr>
                        <w:i/>
                        <w:color w:val="9F2936" w:themeColor="accent2"/>
                        <w:sz w:val="52"/>
                      </w:rPr>
                      <w:t>Zombie Tsunami</w:t>
                    </w:r>
                  </w:sdtContent>
                </w:sdt>
              </w:p>
            </w:tc>
          </w:tr>
          <w:tr w:rsidR="0088782A" w:rsidTr="003B7DB6">
            <w:tc>
              <w:tcPr>
                <w:tcW w:w="0" w:type="auto"/>
                <w:vAlign w:val="center"/>
              </w:tcPr>
              <w:p w:rsidR="0088782A" w:rsidRPr="00D90D57" w:rsidRDefault="006C4F50" w:rsidP="00D90D57">
                <w:pPr>
                  <w:pStyle w:val="NoSpacing"/>
                  <w:ind w:right="110"/>
                  <w:jc w:val="center"/>
                  <w:rPr>
                    <w:rFonts w:ascii="Georgia" w:hAnsi="Georgia"/>
                    <w:i/>
                    <w:color w:val="002060"/>
                  </w:rPr>
                </w:pPr>
                <w:sdt>
                  <w:sdtPr>
                    <w:rPr>
                      <w:rFonts w:ascii="Georgia" w:hAnsi="Georgia"/>
                      <w:b/>
                      <w:bCs/>
                      <w:caps/>
                      <w:color w:val="002060"/>
                      <w:sz w:val="72"/>
                      <w:szCs w:val="72"/>
                    </w:rPr>
                    <w:alias w:val="Title"/>
                    <w:id w:val="-1300300885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0D57" w:rsidRPr="00D90D57">
                      <w:rPr>
                        <w:rFonts w:ascii="Georgia" w:hAnsi="Georgia"/>
                        <w:b/>
                        <w:bCs/>
                        <w:caps/>
                        <w:color w:val="002060"/>
                        <w:sz w:val="72"/>
                        <w:szCs w:val="72"/>
                      </w:rPr>
                      <w:t>Zombie Tsunami</w:t>
                    </w:r>
                  </w:sdtContent>
                </w:sdt>
              </w:p>
            </w:tc>
          </w:tr>
        </w:tbl>
        <w:tbl>
          <w:tblPr>
            <w:tblStyle w:val="TableGrid"/>
            <w:tblpPr w:leftFromText="180" w:rightFromText="180" w:vertAnchor="text" w:horzAnchor="page" w:tblpX="1794" w:tblpY="1049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418"/>
            <w:gridCol w:w="3971"/>
          </w:tblGrid>
          <w:tr w:rsidR="00DF5034" w:rsidRPr="003B7DB6" w:rsidTr="00D058A0">
            <w:tc>
              <w:tcPr>
                <w:tcW w:w="5418" w:type="dxa"/>
              </w:tcPr>
              <w:p w:rsidR="00DF5034" w:rsidRDefault="00DF5034" w:rsidP="00D058A0">
                <w:proofErr w:type="spellStart"/>
                <w:r w:rsidRPr="003B7DB6">
                  <w:t>Người</w:t>
                </w:r>
                <w:proofErr w:type="spellEnd"/>
                <w:r w:rsidRPr="003B7DB6">
                  <w:t xml:space="preserve"> </w:t>
                </w:r>
                <w:proofErr w:type="spellStart"/>
                <w:r w:rsidRPr="003B7DB6">
                  <w:t>lập</w:t>
                </w:r>
                <w:proofErr w:type="spellEnd"/>
                <w:r w:rsidRPr="003B7DB6">
                  <w:t xml:space="preserve"> </w:t>
                </w:r>
                <w:proofErr w:type="spellStart"/>
                <w:r w:rsidRPr="003B7DB6">
                  <w:t>văn</w:t>
                </w:r>
                <w:proofErr w:type="spellEnd"/>
                <w:r w:rsidRPr="003B7DB6">
                  <w:t xml:space="preserve"> </w:t>
                </w:r>
                <w:proofErr w:type="spellStart"/>
                <w:r w:rsidRPr="003B7DB6">
                  <w:t>bản</w:t>
                </w:r>
                <w:proofErr w:type="spellEnd"/>
                <w:r w:rsidRPr="003B7DB6">
                  <w:t xml:space="preserve"> :</w:t>
                </w:r>
              </w:p>
              <w:p w:rsidR="00D90D57" w:rsidRPr="003B7DB6" w:rsidRDefault="00D90D57" w:rsidP="00D058A0"/>
            </w:tc>
            <w:tc>
              <w:tcPr>
                <w:tcW w:w="3971" w:type="dxa"/>
              </w:tcPr>
              <w:p w:rsidR="00DF5034" w:rsidRPr="003B7DB6" w:rsidRDefault="006C12EF" w:rsidP="006C12EF">
                <w:r>
                  <w:t xml:space="preserve">     </w:t>
                </w:r>
                <w:proofErr w:type="spellStart"/>
                <w:r w:rsidR="00DF5034" w:rsidRPr="003B7DB6">
                  <w:t>Phê</w:t>
                </w:r>
                <w:proofErr w:type="spellEnd"/>
                <w:r w:rsidR="00DF5034" w:rsidRPr="003B7DB6">
                  <w:t xml:space="preserve"> </w:t>
                </w:r>
                <w:proofErr w:type="spellStart"/>
                <w:r w:rsidR="00DF5034" w:rsidRPr="003B7DB6">
                  <w:t>duyệt</w:t>
                </w:r>
                <w:proofErr w:type="spellEnd"/>
                <w:r w:rsidR="00DF5034" w:rsidRPr="003B7DB6">
                  <w:t xml:space="preserve"> </w:t>
                </w:r>
                <w:proofErr w:type="spellStart"/>
                <w:r w:rsidR="00DF5034" w:rsidRPr="003B7DB6">
                  <w:t>bởi</w:t>
                </w:r>
                <w:proofErr w:type="spellEnd"/>
                <w:r w:rsidR="00DF5034" w:rsidRPr="003B7DB6">
                  <w:t>:</w:t>
                </w:r>
              </w:p>
            </w:tc>
          </w:tr>
          <w:tr w:rsidR="00DF5034" w:rsidRPr="003B7DB6" w:rsidTr="00D058A0">
            <w:trPr>
              <w:trHeight w:val="797"/>
            </w:trPr>
            <w:tc>
              <w:tcPr>
                <w:tcW w:w="5418" w:type="dxa"/>
              </w:tcPr>
              <w:p w:rsidR="00DF5034" w:rsidRPr="003B7DB6" w:rsidRDefault="00D90D57" w:rsidP="00D058A0">
                <w:pPr>
                  <w:rPr>
                    <w:i/>
                  </w:rPr>
                </w:pPr>
                <w:proofErr w:type="spellStart"/>
                <w:r w:rsidRPr="00D90D57">
                  <w:rPr>
                    <w:i/>
                  </w:rPr>
                  <w:t>Nguyễn</w:t>
                </w:r>
                <w:proofErr w:type="spellEnd"/>
                <w:r w:rsidRPr="00D90D57">
                  <w:rPr>
                    <w:i/>
                  </w:rPr>
                  <w:t xml:space="preserve"> </w:t>
                </w:r>
                <w:proofErr w:type="spellStart"/>
                <w:r w:rsidRPr="00D90D57">
                  <w:rPr>
                    <w:i/>
                  </w:rPr>
                  <w:t>Việt</w:t>
                </w:r>
                <w:proofErr w:type="spellEnd"/>
                <w:r w:rsidRPr="00D90D57">
                  <w:rPr>
                    <w:i/>
                  </w:rPr>
                  <w:t xml:space="preserve"> </w:t>
                </w:r>
                <w:proofErr w:type="spellStart"/>
                <w:r w:rsidRPr="00D90D57">
                  <w:rPr>
                    <w:i/>
                  </w:rPr>
                  <w:t>Hùng</w:t>
                </w:r>
                <w:proofErr w:type="spellEnd"/>
              </w:p>
            </w:tc>
            <w:tc>
              <w:tcPr>
                <w:tcW w:w="3971" w:type="dxa"/>
              </w:tcPr>
              <w:p w:rsidR="00DF5034" w:rsidRPr="003B7DB6" w:rsidRDefault="00773CDF" w:rsidP="00D058A0">
                <w:pPr>
                  <w:rPr>
                    <w:i/>
                  </w:rPr>
                </w:pPr>
                <w:r w:rsidRPr="003B7DB6">
                  <w:rPr>
                    <w:i/>
                  </w:rPr>
                  <w:t>{</w:t>
                </w:r>
                <w:r w:rsidR="00DF5034" w:rsidRPr="003B7DB6">
                  <w:rPr>
                    <w:i/>
                  </w:rPr>
                  <w:t>Reviewer-</w:t>
                </w:r>
                <w:proofErr w:type="spellStart"/>
                <w:r w:rsidR="00DF5034" w:rsidRPr="003B7DB6">
                  <w:rPr>
                    <w:i/>
                  </w:rPr>
                  <w:t>FullName</w:t>
                </w:r>
                <w:proofErr w:type="spellEnd"/>
                <w:r w:rsidRPr="003B7DB6">
                  <w:rPr>
                    <w:i/>
                  </w:rPr>
                  <w:t>}</w:t>
                </w:r>
              </w:p>
            </w:tc>
          </w:tr>
        </w:tbl>
        <w:p w:rsidR="00D058A0" w:rsidRDefault="006C5325" w:rsidP="0088782A">
          <w:r>
            <w:rPr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A69D8EC" wp14:editId="79B3D63C">
                    <wp:simplePos x="0" y="0"/>
                    <wp:positionH relativeFrom="margin">
                      <wp:posOffset>294005</wp:posOffset>
                    </wp:positionH>
                    <wp:positionV relativeFrom="paragraph">
                      <wp:posOffset>2746375</wp:posOffset>
                    </wp:positionV>
                    <wp:extent cx="5380893" cy="762000"/>
                    <wp:effectExtent l="0" t="0" r="0" b="0"/>
                    <wp:wrapNone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0893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82A" w:rsidRPr="00D90D57" w:rsidRDefault="006C12EF" w:rsidP="00D90D57">
                                <w:pPr>
                                  <w:pStyle w:val="APROPOSALTO"/>
                                  <w:jc w:val="center"/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</w:pPr>
                                <w:r w:rsidRPr="00D90D57"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  <w:t>Spring 2016</w:t>
                                </w:r>
                              </w:p>
                              <w:p w:rsidR="00D058A0" w:rsidRPr="00D90D57" w:rsidRDefault="00D90D57" w:rsidP="00D90D57">
                                <w:pPr>
                                  <w:pStyle w:val="APROPOSALTO"/>
                                  <w:jc w:val="center"/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</w:pPr>
                                <w:r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  <w:t>29</w:t>
                                </w:r>
                                <w:r w:rsidR="006C12EF" w:rsidRPr="00D90D57"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  <w:t>/03</w:t>
                                </w:r>
                                <w:r w:rsidR="00D058A0" w:rsidRPr="00D90D57"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  <w:t>/</w:t>
                                </w:r>
                                <w:r w:rsidR="006C12EF" w:rsidRPr="00D90D57">
                                  <w:rPr>
                                    <w:i w:val="0"/>
                                    <w:color w:val="D86B77" w:themeColor="accent2" w:themeTint="99"/>
                                    <w:sz w:val="36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69D8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3.15pt;margin-top:216.25pt;width:423.7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" filled="f" fillcolor="#fde5cc [660]" stroked="f">
                    <v:textbox>
                      <w:txbxContent>
                        <w:p w:rsidR="0088782A" w:rsidRPr="00D90D57" w:rsidRDefault="006C12EF" w:rsidP="00D90D57">
                          <w:pPr>
                            <w:pStyle w:val="APROPOSALTO"/>
                            <w:jc w:val="center"/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</w:pPr>
                          <w:r w:rsidRPr="00D90D57"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  <w:t>Spring 2016</w:t>
                          </w:r>
                        </w:p>
                        <w:p w:rsidR="00D058A0" w:rsidRPr="00D90D57" w:rsidRDefault="00D90D57" w:rsidP="00D90D57">
                          <w:pPr>
                            <w:pStyle w:val="APROPOSALTO"/>
                            <w:jc w:val="center"/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</w:pPr>
                          <w:r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  <w:t>29</w:t>
                          </w:r>
                          <w:r w:rsidR="006C12EF" w:rsidRPr="00D90D57"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  <w:t>/03</w:t>
                          </w:r>
                          <w:r w:rsidR="00D058A0" w:rsidRPr="00D90D57"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  <w:t>/</w:t>
                          </w:r>
                          <w:r w:rsidR="006C12EF" w:rsidRPr="00D90D57">
                            <w:rPr>
                              <w:i w:val="0"/>
                              <w:color w:val="D86B77" w:themeColor="accent2" w:themeTint="99"/>
                              <w:sz w:val="36"/>
                            </w:rPr>
                            <w:t>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8782A">
            <w:br w:type="page"/>
          </w:r>
        </w:p>
        <w:p w:rsidR="006C12EF" w:rsidRPr="00621D28" w:rsidRDefault="006C12EF" w:rsidP="006C12EF">
          <w:pPr>
            <w:pStyle w:val="ListParagraph"/>
            <w:numPr>
              <w:ilvl w:val="0"/>
              <w:numId w:val="3"/>
            </w:numPr>
            <w:rPr>
              <w:b/>
              <w:sz w:val="28"/>
              <w:szCs w:val="28"/>
            </w:rPr>
          </w:pPr>
          <w:proofErr w:type="spellStart"/>
          <w:r w:rsidRPr="00621D28">
            <w:rPr>
              <w:b/>
              <w:sz w:val="28"/>
              <w:szCs w:val="28"/>
            </w:rPr>
            <w:lastRenderedPageBreak/>
            <w:t>Tổng</w:t>
          </w:r>
          <w:proofErr w:type="spellEnd"/>
          <w:r w:rsidRPr="00621D28">
            <w:rPr>
              <w:b/>
              <w:sz w:val="28"/>
              <w:szCs w:val="28"/>
            </w:rPr>
            <w:t xml:space="preserve"> </w:t>
          </w:r>
          <w:proofErr w:type="spellStart"/>
          <w:r w:rsidRPr="00621D28">
            <w:rPr>
              <w:b/>
              <w:sz w:val="28"/>
              <w:szCs w:val="28"/>
            </w:rPr>
            <w:t>quan</w:t>
          </w:r>
          <w:proofErr w:type="spellEnd"/>
          <w:r w:rsidRPr="00621D28">
            <w:rPr>
              <w:b/>
              <w:sz w:val="28"/>
              <w:szCs w:val="28"/>
            </w:rPr>
            <w:t>:</w:t>
          </w:r>
        </w:p>
        <w:p w:rsidR="00E4190B" w:rsidRDefault="00215E57" w:rsidP="00E4190B">
          <w:pPr>
            <w:pStyle w:val="ListParagraph"/>
            <w:numPr>
              <w:ilvl w:val="1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Thông</w:t>
          </w:r>
          <w:proofErr w:type="spellEnd"/>
          <w:r>
            <w:rPr>
              <w:sz w:val="28"/>
              <w:szCs w:val="28"/>
            </w:rPr>
            <w:t xml:space="preserve"> tin</w:t>
          </w:r>
          <w:r w:rsidR="00F1656B">
            <w:rPr>
              <w:sz w:val="28"/>
              <w:szCs w:val="28"/>
            </w:rPr>
            <w:t xml:space="preserve"> </w:t>
          </w:r>
          <w:proofErr w:type="spellStart"/>
          <w:r w:rsidR="00F1656B">
            <w:rPr>
              <w:sz w:val="28"/>
              <w:szCs w:val="28"/>
            </w:rPr>
            <w:t>nhóm</w:t>
          </w:r>
          <w:proofErr w:type="spellEnd"/>
          <w:r w:rsidR="006C12EF" w:rsidRPr="00CC7460">
            <w:rPr>
              <w:sz w:val="28"/>
              <w:szCs w:val="28"/>
            </w:rPr>
            <w:t>:</w:t>
          </w:r>
        </w:p>
        <w:p w:rsidR="00135FB5" w:rsidRDefault="00135FB5" w:rsidP="00CC7460">
          <w:pPr>
            <w:pStyle w:val="ListParagraph"/>
            <w:ind w:left="792"/>
            <w:rPr>
              <w:sz w:val="28"/>
              <w:szCs w:val="28"/>
            </w:rPr>
          </w:pPr>
        </w:p>
        <w:p w:rsidR="00CC7460" w:rsidRDefault="007E3CA7" w:rsidP="00CC7460">
          <w:pPr>
            <w:pStyle w:val="ListParagrap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- </w:t>
          </w:r>
          <w:proofErr w:type="spellStart"/>
          <w:r w:rsidR="00F34AF7">
            <w:rPr>
              <w:sz w:val="28"/>
              <w:szCs w:val="28"/>
            </w:rPr>
            <w:t>Tên</w:t>
          </w:r>
          <w:proofErr w:type="spellEnd"/>
          <w:r w:rsidR="00F34AF7">
            <w:rPr>
              <w:sz w:val="28"/>
              <w:szCs w:val="28"/>
            </w:rPr>
            <w:t xml:space="preserve"> </w:t>
          </w:r>
          <w:proofErr w:type="spellStart"/>
          <w:r w:rsidR="00F34AF7">
            <w:rPr>
              <w:sz w:val="28"/>
              <w:szCs w:val="28"/>
            </w:rPr>
            <w:t>nhóm</w:t>
          </w:r>
          <w:proofErr w:type="spellEnd"/>
          <w:r w:rsidR="00F34AF7">
            <w:rPr>
              <w:sz w:val="28"/>
              <w:szCs w:val="28"/>
            </w:rPr>
            <w:t xml:space="preserve">: </w:t>
          </w:r>
          <w:proofErr w:type="spellStart"/>
          <w:r w:rsidR="00D90D57" w:rsidRPr="00D90D57">
            <w:rPr>
              <w:rFonts w:hint="eastAsia"/>
              <w:sz w:val="28"/>
              <w:szCs w:val="28"/>
            </w:rPr>
            <w:t>グラフィック</w:t>
          </w:r>
          <w:proofErr w:type="spellEnd"/>
        </w:p>
        <w:p w:rsidR="007E3CA7" w:rsidRDefault="00E35113" w:rsidP="00CC7460">
          <w:pPr>
            <w:pStyle w:val="ListParagrap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- </w:t>
          </w:r>
          <w:proofErr w:type="spellStart"/>
          <w:r>
            <w:rPr>
              <w:sz w:val="28"/>
              <w:szCs w:val="28"/>
            </w:rPr>
            <w:t>Bao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gồm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các</w:t>
          </w:r>
          <w:proofErr w:type="spellEnd"/>
          <w:r w:rsidR="007E3CA7">
            <w:rPr>
              <w:sz w:val="28"/>
              <w:szCs w:val="28"/>
            </w:rPr>
            <w:t xml:space="preserve"> </w:t>
          </w:r>
          <w:proofErr w:type="spellStart"/>
          <w:r w:rsidR="007E3CA7">
            <w:rPr>
              <w:sz w:val="28"/>
              <w:szCs w:val="28"/>
            </w:rPr>
            <w:t>thành</w:t>
          </w:r>
          <w:proofErr w:type="spellEnd"/>
          <w:r w:rsidR="007E3CA7">
            <w:rPr>
              <w:sz w:val="28"/>
              <w:szCs w:val="28"/>
            </w:rPr>
            <w:t xml:space="preserve"> </w:t>
          </w:r>
          <w:proofErr w:type="spellStart"/>
          <w:r w:rsidR="007E3CA7">
            <w:rPr>
              <w:sz w:val="28"/>
              <w:szCs w:val="28"/>
            </w:rPr>
            <w:t>viên</w:t>
          </w:r>
          <w:proofErr w:type="spellEnd"/>
          <w:r w:rsidR="007E3CA7">
            <w:rPr>
              <w:sz w:val="28"/>
              <w:szCs w:val="28"/>
            </w:rPr>
            <w:t xml:space="preserve">: </w:t>
          </w:r>
        </w:p>
        <w:p w:rsidR="007E3CA7" w:rsidRPr="00CC7460" w:rsidRDefault="007E3CA7" w:rsidP="00CC7460">
          <w:pPr>
            <w:pStyle w:val="ListParagraph"/>
            <w:ind w:left="792"/>
            <w:rPr>
              <w:sz w:val="28"/>
              <w:szCs w:val="28"/>
            </w:rPr>
          </w:pPr>
        </w:p>
        <w:tbl>
          <w:tblPr>
            <w:tblStyle w:val="TableGrid"/>
            <w:tblW w:w="8676" w:type="dxa"/>
            <w:jc w:val="center"/>
            <w:tblLook w:val="04A0" w:firstRow="1" w:lastRow="0" w:firstColumn="1" w:lastColumn="0" w:noHBand="0" w:noVBand="1"/>
          </w:tblPr>
          <w:tblGrid>
            <w:gridCol w:w="735"/>
            <w:gridCol w:w="3051"/>
            <w:gridCol w:w="1390"/>
            <w:gridCol w:w="1854"/>
            <w:gridCol w:w="1646"/>
          </w:tblGrid>
          <w:tr w:rsidR="00681C0F" w:rsidRPr="00CC7460" w:rsidTr="000057E1">
            <w:trPr>
              <w:trHeight w:val="380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STT</w:t>
                </w:r>
              </w:p>
            </w:tc>
            <w:tc>
              <w:tcPr>
                <w:tcW w:w="3051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Họ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và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tên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MSSV</w:t>
                </w:r>
              </w:p>
            </w:tc>
            <w:tc>
              <w:tcPr>
                <w:tcW w:w="1854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SĐT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Chức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vụ</w:t>
                </w:r>
                <w:proofErr w:type="spellEnd"/>
              </w:p>
            </w:tc>
          </w:tr>
          <w:tr w:rsidR="00681C0F" w:rsidRPr="00CC7460" w:rsidTr="000057E1">
            <w:trPr>
              <w:trHeight w:val="398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1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Nguyễn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Việt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Hùng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CC7460" w:rsidRDefault="00D90D57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SE04053</w:t>
                </w:r>
              </w:p>
            </w:tc>
            <w:tc>
              <w:tcPr>
                <w:tcW w:w="1854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0962559880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Leader</w:t>
                </w:r>
              </w:p>
            </w:tc>
          </w:tr>
          <w:tr w:rsidR="00681C0F" w:rsidRPr="00CC7460" w:rsidTr="000057E1">
            <w:trPr>
              <w:trHeight w:val="380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2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Nguyễn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Thị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Dinh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SE04486</w:t>
                </w:r>
              </w:p>
            </w:tc>
            <w:tc>
              <w:tcPr>
                <w:tcW w:w="1854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01663888599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Thư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kí</w:t>
                </w:r>
                <w:proofErr w:type="spellEnd"/>
              </w:p>
            </w:tc>
          </w:tr>
          <w:tr w:rsidR="00681C0F" w:rsidRPr="00CC7460" w:rsidTr="000057E1">
            <w:trPr>
              <w:trHeight w:val="380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3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Trần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Văn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Sơn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SE04903</w:t>
                </w:r>
              </w:p>
            </w:tc>
            <w:tc>
              <w:tcPr>
                <w:tcW w:w="1854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01644810356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Thành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viên</w:t>
                </w:r>
                <w:proofErr w:type="spellEnd"/>
              </w:p>
            </w:tc>
          </w:tr>
          <w:tr w:rsidR="00681C0F" w:rsidRPr="00CC7460" w:rsidTr="000057E1">
            <w:trPr>
              <w:trHeight w:val="380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4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Nguyễn</w:t>
                </w:r>
                <w:proofErr w:type="spellEnd"/>
                <w:r>
                  <w:rPr>
                    <w:sz w:val="28"/>
                    <w:szCs w:val="28"/>
                  </w:rPr>
                  <w:t xml:space="preserve"> Minh </w:t>
                </w:r>
                <w:proofErr w:type="spellStart"/>
                <w:r>
                  <w:rPr>
                    <w:sz w:val="28"/>
                    <w:szCs w:val="28"/>
                  </w:rPr>
                  <w:t>Phương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SE04196</w:t>
                </w:r>
              </w:p>
            </w:tc>
            <w:tc>
              <w:tcPr>
                <w:tcW w:w="1854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0967217605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Thành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Viên</w:t>
                </w:r>
                <w:proofErr w:type="spellEnd"/>
              </w:p>
            </w:tc>
          </w:tr>
          <w:tr w:rsidR="00681C0F" w:rsidRPr="00CC7460" w:rsidTr="000057E1">
            <w:trPr>
              <w:trHeight w:val="380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5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Nguyễn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Văn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Hoàng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SE04703</w:t>
                </w:r>
              </w:p>
            </w:tc>
            <w:tc>
              <w:tcPr>
                <w:tcW w:w="1854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01634442388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CC7460">
                  <w:rPr>
                    <w:sz w:val="28"/>
                    <w:szCs w:val="28"/>
                  </w:rPr>
                  <w:t>Thành</w:t>
                </w:r>
                <w:proofErr w:type="spellEnd"/>
                <w:r w:rsidRPr="00CC7460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CC7460">
                  <w:rPr>
                    <w:sz w:val="28"/>
                    <w:szCs w:val="28"/>
                  </w:rPr>
                  <w:t>Viên</w:t>
                </w:r>
                <w:proofErr w:type="spellEnd"/>
              </w:p>
            </w:tc>
          </w:tr>
          <w:tr w:rsidR="00681C0F" w:rsidRPr="00CC7460" w:rsidTr="000057E1">
            <w:trPr>
              <w:trHeight w:val="398"/>
              <w:jc w:val="center"/>
            </w:trPr>
            <w:tc>
              <w:tcPr>
                <w:tcW w:w="735" w:type="dxa"/>
              </w:tcPr>
              <w:p w:rsidR="00681C0F" w:rsidRPr="00CC7460" w:rsidRDefault="00681C0F" w:rsidP="00681C0F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6</w:t>
                </w:r>
              </w:p>
            </w:tc>
            <w:tc>
              <w:tcPr>
                <w:tcW w:w="3051" w:type="dxa"/>
              </w:tcPr>
              <w:p w:rsidR="00681C0F" w:rsidRPr="00CC7460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Nguyễn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Tiến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Tuấn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Anh</w:t>
                </w:r>
                <w:proofErr w:type="spellEnd"/>
              </w:p>
            </w:tc>
            <w:tc>
              <w:tcPr>
                <w:tcW w:w="1390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SE04296</w:t>
                </w:r>
              </w:p>
            </w:tc>
            <w:tc>
              <w:tcPr>
                <w:tcW w:w="1854" w:type="dxa"/>
              </w:tcPr>
              <w:p w:rsidR="00681C0F" w:rsidRPr="000057E1" w:rsidRDefault="000057E1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0057E1">
                  <w:rPr>
                    <w:color w:val="000000"/>
                    <w:sz w:val="28"/>
                    <w:szCs w:val="28"/>
                  </w:rPr>
                  <w:t>0943939143</w:t>
                </w:r>
              </w:p>
            </w:tc>
            <w:tc>
              <w:tcPr>
                <w:tcW w:w="1646" w:type="dxa"/>
              </w:tcPr>
              <w:p w:rsidR="00681C0F" w:rsidRPr="00CC7460" w:rsidRDefault="00681C0F" w:rsidP="00E4190B">
                <w:pPr>
                  <w:pStyle w:val="ListParagrap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Support</w:t>
                </w:r>
              </w:p>
            </w:tc>
          </w:tr>
        </w:tbl>
        <w:p w:rsidR="00CC7460" w:rsidRDefault="00CC7460" w:rsidP="00E4190B">
          <w:pPr>
            <w:pStyle w:val="ListParagraph"/>
            <w:ind w:left="792"/>
          </w:pPr>
        </w:p>
        <w:p w:rsidR="00CC7460" w:rsidRPr="00CC7460" w:rsidRDefault="00215E57" w:rsidP="00CC7460">
          <w:pPr>
            <w:pStyle w:val="ListParagraph"/>
            <w:numPr>
              <w:ilvl w:val="1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Thông</w:t>
          </w:r>
          <w:proofErr w:type="spellEnd"/>
          <w:r>
            <w:rPr>
              <w:sz w:val="28"/>
              <w:szCs w:val="28"/>
            </w:rPr>
            <w:t xml:space="preserve"> tin</w:t>
          </w:r>
          <w:r w:rsidR="00CC7460" w:rsidRPr="00CC7460">
            <w:rPr>
              <w:sz w:val="28"/>
              <w:szCs w:val="28"/>
            </w:rPr>
            <w:t xml:space="preserve"> </w:t>
          </w:r>
          <w:proofErr w:type="spellStart"/>
          <w:r w:rsidR="00CC7460" w:rsidRPr="00CC7460">
            <w:rPr>
              <w:sz w:val="28"/>
              <w:szCs w:val="28"/>
            </w:rPr>
            <w:t>dự</w:t>
          </w:r>
          <w:proofErr w:type="spellEnd"/>
          <w:r w:rsidR="00CC7460" w:rsidRPr="00CC7460">
            <w:rPr>
              <w:sz w:val="28"/>
              <w:szCs w:val="28"/>
            </w:rPr>
            <w:t xml:space="preserve"> </w:t>
          </w:r>
          <w:proofErr w:type="spellStart"/>
          <w:r w:rsidR="00CC7460" w:rsidRPr="00CC7460">
            <w:rPr>
              <w:sz w:val="28"/>
              <w:szCs w:val="28"/>
            </w:rPr>
            <w:t>án</w:t>
          </w:r>
          <w:proofErr w:type="spellEnd"/>
          <w:r w:rsidR="00CC7460" w:rsidRPr="00CC7460">
            <w:rPr>
              <w:sz w:val="28"/>
              <w:szCs w:val="28"/>
            </w:rPr>
            <w:t>:</w:t>
          </w:r>
        </w:p>
        <w:p w:rsidR="00CC7460" w:rsidRDefault="00CC746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proofErr w:type="spellStart"/>
          <w:r w:rsidRPr="00CC7460">
            <w:rPr>
              <w:color w:val="000000"/>
              <w:sz w:val="28"/>
              <w:szCs w:val="28"/>
            </w:rPr>
            <w:t>Tên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chương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proofErr w:type="gramStart"/>
          <w:r w:rsidRPr="00CC7460">
            <w:rPr>
              <w:color w:val="000000"/>
              <w:sz w:val="28"/>
              <w:szCs w:val="28"/>
            </w:rPr>
            <w:t>trình</w:t>
          </w:r>
          <w:proofErr w:type="spellEnd"/>
          <w:r>
            <w:rPr>
              <w:color w:val="000000"/>
              <w:sz w:val="28"/>
              <w:szCs w:val="28"/>
            </w:rPr>
            <w:t xml:space="preserve"> :</w:t>
          </w:r>
          <w:proofErr w:type="gramEnd"/>
          <w:r w:rsidR="004B033F">
            <w:rPr>
              <w:color w:val="000000"/>
              <w:sz w:val="28"/>
              <w:szCs w:val="28"/>
            </w:rPr>
            <w:t xml:space="preserve"> </w:t>
          </w:r>
          <w:r w:rsidR="000057E1">
            <w:rPr>
              <w:color w:val="000000"/>
              <w:sz w:val="28"/>
              <w:szCs w:val="28"/>
            </w:rPr>
            <w:t>Game Zombie Tsunami</w:t>
          </w:r>
        </w:p>
        <w:p w:rsidR="00CC7460" w:rsidRPr="00CC7460" w:rsidRDefault="00CC746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proofErr w:type="spellStart"/>
          <w:r>
            <w:rPr>
              <w:color w:val="000000"/>
              <w:sz w:val="28"/>
              <w:szCs w:val="28"/>
            </w:rPr>
            <w:t>Ngôn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ngữ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lập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proofErr w:type="gramStart"/>
          <w:r>
            <w:rPr>
              <w:color w:val="000000"/>
              <w:sz w:val="28"/>
              <w:szCs w:val="28"/>
            </w:rPr>
            <w:t>trình</w:t>
          </w:r>
          <w:proofErr w:type="spellEnd"/>
          <w:r>
            <w:rPr>
              <w:color w:val="000000"/>
              <w:sz w:val="28"/>
              <w:szCs w:val="28"/>
            </w:rPr>
            <w:t xml:space="preserve"> :</w:t>
          </w:r>
          <w:proofErr w:type="gramEnd"/>
          <w:r>
            <w:rPr>
              <w:color w:val="000000"/>
              <w:sz w:val="28"/>
              <w:szCs w:val="28"/>
            </w:rPr>
            <w:t xml:space="preserve">  </w:t>
          </w:r>
          <w:r w:rsidR="000057E1">
            <w:rPr>
              <w:color w:val="000000"/>
              <w:sz w:val="28"/>
              <w:szCs w:val="28"/>
            </w:rPr>
            <w:t>Java</w:t>
          </w:r>
        </w:p>
        <w:p w:rsidR="00CC7460" w:rsidRPr="00CC7460" w:rsidRDefault="00CC746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proofErr w:type="spellStart"/>
          <w:r>
            <w:rPr>
              <w:color w:val="000000"/>
              <w:sz w:val="28"/>
              <w:szCs w:val="28"/>
            </w:rPr>
            <w:t>Phần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mềm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chạy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trên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nền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proofErr w:type="gramStart"/>
          <w:r>
            <w:rPr>
              <w:color w:val="000000"/>
              <w:sz w:val="28"/>
              <w:szCs w:val="28"/>
            </w:rPr>
            <w:t>tảng</w:t>
          </w:r>
          <w:proofErr w:type="spellEnd"/>
          <w:r>
            <w:rPr>
              <w:color w:val="000000"/>
              <w:sz w:val="28"/>
              <w:szCs w:val="28"/>
            </w:rPr>
            <w:t xml:space="preserve"> :</w:t>
          </w:r>
          <w:proofErr w:type="gramEnd"/>
          <w:r w:rsidR="000057E1">
            <w:rPr>
              <w:color w:val="000000"/>
              <w:sz w:val="28"/>
              <w:szCs w:val="28"/>
            </w:rPr>
            <w:t xml:space="preserve"> Windows</w:t>
          </w:r>
        </w:p>
        <w:p w:rsidR="00CC7460" w:rsidRPr="00CC7460" w:rsidRDefault="00CC746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proofErr w:type="spellStart"/>
          <w:r>
            <w:rPr>
              <w:color w:val="000000"/>
              <w:sz w:val="28"/>
              <w:szCs w:val="28"/>
            </w:rPr>
            <w:t>Các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proofErr w:type="gramStart"/>
          <w:r w:rsidRPr="00CC7460">
            <w:rPr>
              <w:color w:val="000000"/>
              <w:sz w:val="28"/>
              <w:szCs w:val="28"/>
            </w:rPr>
            <w:t>thư</w:t>
          </w:r>
          <w:proofErr w:type="spellEnd"/>
          <w:proofErr w:type="gram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viện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ngoài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sử</w:t>
          </w:r>
          <w:proofErr w:type="spellEnd"/>
          <w:r>
            <w:rPr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color w:val="000000"/>
              <w:sz w:val="28"/>
              <w:szCs w:val="28"/>
            </w:rPr>
            <w:t>dụng</w:t>
          </w:r>
          <w:proofErr w:type="spellEnd"/>
          <w:r w:rsidRPr="00CC7460">
            <w:rPr>
              <w:color w:val="000000"/>
              <w:sz w:val="28"/>
              <w:szCs w:val="28"/>
            </w:rPr>
            <w:t>:</w:t>
          </w:r>
          <w:r w:rsidR="000057E1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7D3ABC" w:rsidRPr="007D3ABC">
            <w:rPr>
              <w:color w:val="000000"/>
              <w:sz w:val="28"/>
              <w:szCs w:val="28"/>
            </w:rPr>
            <w:t>Không</w:t>
          </w:r>
          <w:proofErr w:type="spellEnd"/>
        </w:p>
        <w:p w:rsidR="00CC7460" w:rsidRDefault="00CC746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proofErr w:type="spellStart"/>
          <w:r w:rsidRPr="00CC7460">
            <w:rPr>
              <w:color w:val="000000"/>
              <w:sz w:val="28"/>
              <w:szCs w:val="28"/>
            </w:rPr>
            <w:t>Yêu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cầu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cấu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hình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tối</w:t>
          </w:r>
          <w:proofErr w:type="spellEnd"/>
          <w:r w:rsidRPr="00CC746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Pr="00CC7460">
            <w:rPr>
              <w:color w:val="000000"/>
              <w:sz w:val="28"/>
              <w:szCs w:val="28"/>
            </w:rPr>
            <w:t>thiếu</w:t>
          </w:r>
          <w:proofErr w:type="spellEnd"/>
          <w:r w:rsidRPr="00CC7460">
            <w:rPr>
              <w:color w:val="000000"/>
              <w:sz w:val="28"/>
              <w:szCs w:val="28"/>
            </w:rPr>
            <w:t>:</w:t>
          </w:r>
          <w:r w:rsidR="000057E1">
            <w:rPr>
              <w:color w:val="000000"/>
              <w:sz w:val="28"/>
              <w:szCs w:val="28"/>
            </w:rPr>
            <w:t xml:space="preserve"> </w:t>
          </w:r>
        </w:p>
        <w:p w:rsidR="007D3ABC" w:rsidRPr="007D3ABC" w:rsidRDefault="007D3ABC" w:rsidP="009F7118">
          <w:pPr>
            <w:pStyle w:val="NormalWeb"/>
            <w:spacing w:before="0" w:beforeAutospacing="0" w:after="0" w:afterAutospacing="0" w:line="360" w:lineRule="auto"/>
            <w:ind w:left="720"/>
            <w:textAlignment w:val="baseline"/>
            <w:rPr>
              <w:color w:val="373E4D"/>
              <w:sz w:val="26"/>
              <w:szCs w:val="26"/>
              <w:shd w:val="clear" w:color="auto" w:fill="FEFEFE"/>
            </w:rPr>
          </w:pP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Bộ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xử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lý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: 2 GHz processor </w:t>
          </w:r>
        </w:p>
        <w:p w:rsidR="007D3ABC" w:rsidRPr="007D3ABC" w:rsidRDefault="007D3ABC" w:rsidP="009F7118">
          <w:pPr>
            <w:pStyle w:val="NormalWeb"/>
            <w:spacing w:before="0" w:beforeAutospacing="0" w:after="0" w:afterAutospacing="0" w:line="360" w:lineRule="auto"/>
            <w:ind w:left="720"/>
            <w:textAlignment w:val="baseline"/>
            <w:rPr>
              <w:color w:val="373E4D"/>
              <w:sz w:val="26"/>
              <w:szCs w:val="26"/>
              <w:shd w:val="clear" w:color="auto" w:fill="FEFEFE"/>
            </w:rPr>
          </w:pPr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RAM: 1 GB RAM </w:t>
          </w:r>
        </w:p>
        <w:p w:rsidR="007D3ABC" w:rsidRPr="007D3ABC" w:rsidRDefault="007D3ABC" w:rsidP="009F7118">
          <w:pPr>
            <w:pStyle w:val="NormalWeb"/>
            <w:spacing w:before="0" w:beforeAutospacing="0" w:after="0" w:afterAutospacing="0" w:line="360" w:lineRule="auto"/>
            <w:ind w:left="720"/>
            <w:textAlignment w:val="baseline"/>
            <w:rPr>
              <w:color w:val="373E4D"/>
              <w:sz w:val="26"/>
              <w:szCs w:val="26"/>
              <w:shd w:val="clear" w:color="auto" w:fill="FEFEFE"/>
            </w:rPr>
          </w:pPr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Dung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lượng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ổ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đĩa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trống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: 8 GB </w:t>
          </w:r>
        </w:p>
        <w:p w:rsidR="007D3ABC" w:rsidRPr="007D3ABC" w:rsidRDefault="007D3ABC" w:rsidP="009F7118">
          <w:pPr>
            <w:pStyle w:val="NormalWeb"/>
            <w:spacing w:before="0" w:beforeAutospacing="0" w:after="0" w:afterAutospacing="0" w:line="360" w:lineRule="auto"/>
            <w:ind w:left="720"/>
            <w:textAlignment w:val="baseline"/>
            <w:rPr>
              <w:color w:val="373E4D"/>
              <w:sz w:val="26"/>
              <w:szCs w:val="26"/>
              <w:shd w:val="clear" w:color="auto" w:fill="FEFEFE"/>
            </w:rPr>
          </w:pPr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Video Card: DirectX 9.0c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hoặc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cao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hơn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</w:p>
        <w:p w:rsidR="007D3ABC" w:rsidRPr="007D3ABC" w:rsidRDefault="007D3ABC" w:rsidP="009F7118">
          <w:pPr>
            <w:pStyle w:val="NormalWeb"/>
            <w:spacing w:before="0" w:beforeAutospacing="0" w:after="0" w:afterAutospacing="0" w:line="360" w:lineRule="auto"/>
            <w:ind w:left="720"/>
            <w:textAlignment w:val="baseline"/>
            <w:rPr>
              <w:color w:val="373E4D"/>
              <w:sz w:val="26"/>
              <w:szCs w:val="26"/>
              <w:shd w:val="clear" w:color="auto" w:fill="FEFEFE"/>
            </w:rPr>
          </w:pP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Phiên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bản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Windows: Windows XP (SP2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hoặc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SP3)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hoặc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cao</w:t>
          </w:r>
          <w:proofErr w:type="spellEnd"/>
          <w:r w:rsidRPr="007D3ABC">
            <w:rPr>
              <w:color w:val="373E4D"/>
              <w:sz w:val="26"/>
              <w:szCs w:val="26"/>
              <w:shd w:val="clear" w:color="auto" w:fill="FEFEFE"/>
            </w:rPr>
            <w:t xml:space="preserve"> </w:t>
          </w:r>
          <w:proofErr w:type="spellStart"/>
          <w:r w:rsidRPr="007D3ABC">
            <w:rPr>
              <w:color w:val="373E4D"/>
              <w:sz w:val="26"/>
              <w:szCs w:val="26"/>
              <w:shd w:val="clear" w:color="auto" w:fill="FEFEFE"/>
            </w:rPr>
            <w:t>hơn</w:t>
          </w:r>
          <w:proofErr w:type="spellEnd"/>
        </w:p>
        <w:p w:rsidR="00A75038" w:rsidRDefault="007D3ABC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 </w:t>
          </w:r>
          <w:r w:rsidR="00A75038">
            <w:rPr>
              <w:color w:val="000000"/>
              <w:sz w:val="28"/>
              <w:szCs w:val="28"/>
            </w:rPr>
            <w:t xml:space="preserve">- </w:t>
          </w:r>
          <w:proofErr w:type="spellStart"/>
          <w:r w:rsidR="00A75038">
            <w:rPr>
              <w:color w:val="000000"/>
              <w:sz w:val="28"/>
              <w:szCs w:val="28"/>
            </w:rPr>
            <w:t>Thời</w:t>
          </w:r>
          <w:proofErr w:type="spellEnd"/>
          <w:r w:rsidR="00A75038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A75038">
            <w:rPr>
              <w:color w:val="000000"/>
              <w:sz w:val="28"/>
              <w:szCs w:val="28"/>
            </w:rPr>
            <w:t>gian</w:t>
          </w:r>
          <w:proofErr w:type="spellEnd"/>
          <w:r w:rsidR="00A75038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8A73E0">
            <w:rPr>
              <w:color w:val="000000"/>
              <w:sz w:val="28"/>
              <w:szCs w:val="28"/>
            </w:rPr>
            <w:t>thực</w:t>
          </w:r>
          <w:proofErr w:type="spellEnd"/>
          <w:r w:rsidR="008A73E0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8A73E0">
            <w:rPr>
              <w:color w:val="000000"/>
              <w:sz w:val="28"/>
              <w:szCs w:val="28"/>
            </w:rPr>
            <w:t>hiện</w:t>
          </w:r>
          <w:proofErr w:type="spellEnd"/>
          <w:r w:rsidR="009F7118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9F7118">
            <w:rPr>
              <w:color w:val="000000"/>
              <w:sz w:val="28"/>
              <w:szCs w:val="28"/>
            </w:rPr>
            <w:t>từ</w:t>
          </w:r>
          <w:proofErr w:type="spellEnd"/>
          <w:r w:rsidR="009F7118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9F7118">
            <w:rPr>
              <w:color w:val="000000"/>
              <w:sz w:val="28"/>
              <w:szCs w:val="28"/>
            </w:rPr>
            <w:t>ngày</w:t>
          </w:r>
          <w:proofErr w:type="spellEnd"/>
          <w:r w:rsidR="009F7118">
            <w:rPr>
              <w:color w:val="000000"/>
              <w:sz w:val="28"/>
              <w:szCs w:val="28"/>
            </w:rPr>
            <w:t xml:space="preserve"> ….. </w:t>
          </w:r>
          <w:proofErr w:type="spellStart"/>
          <w:proofErr w:type="gramStart"/>
          <w:r w:rsidR="009F7118">
            <w:rPr>
              <w:color w:val="000000"/>
              <w:sz w:val="28"/>
              <w:szCs w:val="28"/>
            </w:rPr>
            <w:t>đến</w:t>
          </w:r>
          <w:proofErr w:type="spellEnd"/>
          <w:proofErr w:type="gramEnd"/>
          <w:r w:rsidR="009F7118">
            <w:rPr>
              <w:color w:val="000000"/>
              <w:sz w:val="28"/>
              <w:szCs w:val="28"/>
            </w:rPr>
            <w:t xml:space="preserve"> </w:t>
          </w:r>
          <w:proofErr w:type="spellStart"/>
          <w:r w:rsidR="009F7118">
            <w:rPr>
              <w:color w:val="000000"/>
              <w:sz w:val="28"/>
              <w:szCs w:val="28"/>
            </w:rPr>
            <w:t>ngày</w:t>
          </w:r>
          <w:proofErr w:type="spellEnd"/>
          <w:r w:rsidR="009F7118">
            <w:rPr>
              <w:color w:val="000000"/>
              <w:sz w:val="28"/>
              <w:szCs w:val="28"/>
            </w:rPr>
            <w:t xml:space="preserve"> …..</w:t>
          </w:r>
        </w:p>
        <w:p w:rsidR="008A73E0" w:rsidRDefault="008A73E0" w:rsidP="00621D2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</w:p>
        <w:p w:rsidR="00A75038" w:rsidRDefault="00A75038">
          <w:pPr>
            <w:rPr>
              <w:rFonts w:eastAsia="Times New Roman"/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br w:type="page"/>
          </w:r>
        </w:p>
        <w:p w:rsidR="00A75038" w:rsidRDefault="00A75038" w:rsidP="00A75038">
          <w:pPr>
            <w:pStyle w:val="Normal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proofErr w:type="spellStart"/>
          <w:r w:rsidRPr="00A75038">
            <w:rPr>
              <w:b/>
              <w:color w:val="000000"/>
              <w:sz w:val="28"/>
              <w:szCs w:val="28"/>
            </w:rPr>
            <w:lastRenderedPageBreak/>
            <w:t>Mô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A75038">
            <w:rPr>
              <w:b/>
              <w:color w:val="000000"/>
              <w:sz w:val="28"/>
              <w:szCs w:val="28"/>
            </w:rPr>
            <w:t>tả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A75038">
            <w:rPr>
              <w:b/>
              <w:color w:val="000000"/>
              <w:sz w:val="28"/>
              <w:szCs w:val="28"/>
            </w:rPr>
            <w:t>chung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>:</w:t>
          </w:r>
        </w:p>
        <w:p w:rsidR="00740D82" w:rsidRDefault="00740D82" w:rsidP="00A7503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111111"/>
              <w:sz w:val="28"/>
              <w:szCs w:val="28"/>
              <w:shd w:val="clear" w:color="auto" w:fill="FFFFFF"/>
            </w:rPr>
          </w:pP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Trong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game Zombie Tsunami,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nhiệm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vụ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của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bạn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cũng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là</w:t>
          </w:r>
          <w:proofErr w:type="spellEnd"/>
          <w:r w:rsidRPr="00740D82">
            <w:rPr>
              <w:rStyle w:val="apple-converted-space"/>
              <w:bCs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 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điều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khiển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một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đội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quân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r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zombie</w:t>
          </w:r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chạy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trên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đường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quốc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lộ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trên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cao</w:t>
          </w:r>
          <w:proofErr w:type="spellEnd"/>
          <w:r w:rsidRPr="00740D82">
            <w:rPr>
              <w:rStyle w:val="apple-converted-space"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xuyên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qua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thành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phố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>.</w:t>
          </w:r>
          <w:r w:rsidRPr="00740D82">
            <w:rPr>
              <w:rStyle w:val="apple-converted-space"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Số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lượng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r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zombie</w:t>
          </w:r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sẽ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tăng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giảm</w:t>
          </w:r>
          <w:proofErr w:type="spellEnd"/>
          <w:r w:rsidRPr="00740D82">
            <w:rPr>
              <w:rStyle w:val="apple-converted-space"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trong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suốt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hành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trình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khi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bạn</w:t>
          </w:r>
          <w:proofErr w:type="spellEnd"/>
          <w:r w:rsidRPr="00740D82">
            <w:rPr>
              <w:rStyle w:val="apple-converted-space"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cứu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những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người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dân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gặp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nạn</w:t>
          </w:r>
          <w:proofErr w:type="spellEnd"/>
          <w:r w:rsidRPr="00740D82">
            <w:rPr>
              <w:rStyle w:val="apple-converted-space"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trên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đường</w:t>
          </w:r>
          <w:proofErr w:type="gram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,</w:t>
          </w:r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vượt</w:t>
          </w:r>
          <w:proofErr w:type="spellEnd"/>
          <w:proofErr w:type="gram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qua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chướng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ngại</w:t>
          </w:r>
          <w:proofErr w:type="spellEnd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740D82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vật</w:t>
          </w:r>
          <w:proofErr w:type="spellEnd"/>
          <w:r w:rsidRPr="00740D82">
            <w:rPr>
              <w:rStyle w:val="apple-converted-space"/>
              <w:b/>
              <w:color w:val="111111"/>
              <w:sz w:val="28"/>
              <w:szCs w:val="28"/>
              <w:shd w:val="clear" w:color="auto" w:fill="FFFFFF"/>
            </w:rPr>
            <w:t> 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và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nhiều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điều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bất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ngờ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khác</w:t>
          </w:r>
          <w:proofErr w:type="spellEnd"/>
        </w:p>
        <w:p w:rsidR="00740D82" w:rsidRDefault="00740D82" w:rsidP="00A7503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111111"/>
              <w:sz w:val="28"/>
              <w:szCs w:val="28"/>
              <w:shd w:val="clear" w:color="auto" w:fill="FFFFFF"/>
            </w:rPr>
          </w:pPr>
        </w:p>
        <w:p w:rsidR="00740D82" w:rsidRDefault="00740D82" w:rsidP="00A7503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111111"/>
              <w:sz w:val="28"/>
              <w:szCs w:val="28"/>
              <w:shd w:val="clear" w:color="auto" w:fill="FFFFFF"/>
            </w:rPr>
          </w:pP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Mục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tiêu</w:t>
          </w:r>
          <w:proofErr w:type="spellEnd"/>
          <w:r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của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người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740D82">
            <w:rPr>
              <w:color w:val="111111"/>
              <w:sz w:val="28"/>
              <w:szCs w:val="28"/>
              <w:shd w:val="clear" w:color="auto" w:fill="FFFFFF"/>
            </w:rPr>
            <w:t>chơi</w:t>
          </w:r>
          <w:proofErr w:type="spellEnd"/>
          <w:r w:rsidRPr="00740D82">
            <w:rPr>
              <w:color w:val="111111"/>
              <w:sz w:val="28"/>
              <w:szCs w:val="28"/>
              <w:shd w:val="clear" w:color="auto" w:fill="FFFFFF"/>
            </w:rPr>
            <w:t xml:space="preserve"> game</w:t>
          </w:r>
          <w:r>
            <w:rPr>
              <w:color w:val="111111"/>
              <w:sz w:val="28"/>
              <w:szCs w:val="28"/>
              <w:shd w:val="clear" w:color="auto" w:fill="FFFFFF"/>
            </w:rPr>
            <w:t xml:space="preserve">: </w:t>
          </w:r>
        </w:p>
        <w:p w:rsidR="00740D82" w:rsidRPr="00740D82" w:rsidRDefault="00740D82" w:rsidP="00740D82">
          <w:pPr>
            <w:numPr>
              <w:ilvl w:val="0"/>
              <w:numId w:val="7"/>
            </w:numPr>
            <w:shd w:val="clear" w:color="auto" w:fill="FFFFFF"/>
            <w:spacing w:after="0" w:line="375" w:lineRule="atLeast"/>
            <w:ind w:left="300"/>
            <w:jc w:val="both"/>
            <w:rPr>
              <w:rFonts w:eastAsia="Times New Roman"/>
              <w:i/>
              <w:color w:val="111111"/>
              <w:szCs w:val="24"/>
            </w:rPr>
          </w:pP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Tăng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số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lượng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r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zombie</w:t>
          </w:r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trong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quá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trình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chạy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.</w:t>
          </w:r>
        </w:p>
        <w:p w:rsidR="00740D82" w:rsidRPr="00740D82" w:rsidRDefault="00740D82" w:rsidP="00740D82">
          <w:pPr>
            <w:numPr>
              <w:ilvl w:val="0"/>
              <w:numId w:val="7"/>
            </w:numPr>
            <w:shd w:val="clear" w:color="auto" w:fill="FFFFFF"/>
            <w:spacing w:after="0" w:line="375" w:lineRule="atLeast"/>
            <w:ind w:left="300"/>
            <w:jc w:val="both"/>
            <w:rPr>
              <w:rFonts w:eastAsia="Times New Roman"/>
              <w:i/>
              <w:color w:val="111111"/>
              <w:szCs w:val="24"/>
            </w:rPr>
          </w:pPr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Thu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thập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tiền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vàng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trên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đường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đi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.</w:t>
          </w:r>
        </w:p>
        <w:p w:rsidR="00740D82" w:rsidRPr="00740D82" w:rsidRDefault="00740D82" w:rsidP="00740D82">
          <w:pPr>
            <w:numPr>
              <w:ilvl w:val="0"/>
              <w:numId w:val="7"/>
            </w:numPr>
            <w:shd w:val="clear" w:color="auto" w:fill="FFFFFF"/>
            <w:spacing w:after="0" w:line="375" w:lineRule="atLeast"/>
            <w:ind w:left="300"/>
            <w:jc w:val="both"/>
            <w:rPr>
              <w:rFonts w:eastAsia="Times New Roman"/>
              <w:i/>
              <w:color w:val="111111"/>
              <w:szCs w:val="24"/>
            </w:rPr>
          </w:pP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Tránh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các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loại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chướng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ngại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vật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như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bom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động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hoặc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bom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tĩnh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, </w:t>
          </w:r>
          <w:proofErr w:type="spellStart"/>
          <w:proofErr w:type="gram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xe</w:t>
          </w:r>
          <w:proofErr w:type="spellEnd"/>
          <w:proofErr w:type="gram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ô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tô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,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xe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bus,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máy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 xml:space="preserve"> bay </w:t>
          </w:r>
          <w:proofErr w:type="spellStart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rơi</w:t>
          </w:r>
          <w:proofErr w:type="spellEnd"/>
          <w:r w:rsidRPr="00740D82">
            <w:rPr>
              <w:rFonts w:eastAsia="Times New Roman"/>
              <w:i/>
              <w:color w:val="111111"/>
              <w:szCs w:val="24"/>
              <w:bdr w:val="none" w:sz="0" w:space="0" w:color="auto" w:frame="1"/>
            </w:rPr>
            <w:t>...</w:t>
          </w:r>
        </w:p>
        <w:p w:rsidR="00740D82" w:rsidRPr="00740D82" w:rsidRDefault="00740D82" w:rsidP="00A7503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i/>
              <w:color w:val="111111"/>
              <w:shd w:val="clear" w:color="auto" w:fill="FFFFFF"/>
            </w:rPr>
          </w:pPr>
        </w:p>
        <w:p w:rsidR="00740D82" w:rsidRPr="00740D82" w:rsidRDefault="00740D82" w:rsidP="00A75038">
          <w:pPr>
            <w:pStyle w:val="Normal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</w:p>
        <w:p w:rsidR="00A75038" w:rsidRPr="00A75038" w:rsidRDefault="00A75038" w:rsidP="00A75038">
          <w:pPr>
            <w:pStyle w:val="Normal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proofErr w:type="spellStart"/>
          <w:r w:rsidRPr="00A75038">
            <w:rPr>
              <w:b/>
              <w:color w:val="000000"/>
              <w:sz w:val="28"/>
              <w:szCs w:val="28"/>
            </w:rPr>
            <w:t>Mô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Pr="00A75038">
            <w:rPr>
              <w:b/>
              <w:color w:val="000000"/>
              <w:sz w:val="28"/>
              <w:szCs w:val="28"/>
            </w:rPr>
            <w:t>tả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 xml:space="preserve"> chi </w:t>
          </w:r>
          <w:proofErr w:type="spellStart"/>
          <w:r w:rsidRPr="00A75038">
            <w:rPr>
              <w:b/>
              <w:color w:val="000000"/>
              <w:sz w:val="28"/>
              <w:szCs w:val="28"/>
            </w:rPr>
            <w:t>tiết</w:t>
          </w:r>
          <w:proofErr w:type="spellEnd"/>
          <w:r w:rsidR="008D6E32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8D6E32">
            <w:rPr>
              <w:b/>
              <w:color w:val="000000"/>
              <w:sz w:val="28"/>
              <w:szCs w:val="28"/>
            </w:rPr>
            <w:t>các</w:t>
          </w:r>
          <w:proofErr w:type="spellEnd"/>
          <w:r w:rsidR="008D6E32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8D6E32">
            <w:rPr>
              <w:b/>
              <w:color w:val="000000"/>
              <w:sz w:val="28"/>
              <w:szCs w:val="28"/>
            </w:rPr>
            <w:t>chức</w:t>
          </w:r>
          <w:proofErr w:type="spellEnd"/>
          <w:r w:rsidR="008D6E32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8D6E32">
            <w:rPr>
              <w:b/>
              <w:color w:val="000000"/>
              <w:sz w:val="28"/>
              <w:szCs w:val="28"/>
            </w:rPr>
            <w:t>năng</w:t>
          </w:r>
          <w:proofErr w:type="spellEnd"/>
          <w:r w:rsidRPr="00A75038">
            <w:rPr>
              <w:b/>
              <w:color w:val="000000"/>
              <w:sz w:val="28"/>
              <w:szCs w:val="28"/>
            </w:rPr>
            <w:t>:</w:t>
          </w:r>
        </w:p>
        <w:p w:rsidR="009B466F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rStyle w:val="Strong"/>
              <w:b w:val="0"/>
              <w:bCs w:val="0"/>
              <w:sz w:val="28"/>
              <w:szCs w:val="28"/>
            </w:rPr>
          </w:pP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xuất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phát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với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một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zombie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và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chạy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liên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tục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trên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đường</w:t>
          </w:r>
          <w:proofErr w:type="spellEnd"/>
        </w:p>
        <w:p w:rsidR="009B466F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rStyle w:val="Strong"/>
              <w:b w:val="0"/>
              <w:bCs w:val="0"/>
              <w:sz w:val="28"/>
              <w:szCs w:val="28"/>
            </w:rPr>
          </w:pP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Nhấn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nút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để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nhảy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lên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cao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,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càng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giữ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lâu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thì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zombie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càng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lâu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rơi</w:t>
          </w:r>
          <w:proofErr w:type="spellEnd"/>
        </w:p>
        <w:p w:rsidR="009B466F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rStyle w:val="Strong"/>
              <w:b w:val="0"/>
              <w:bCs w:val="0"/>
              <w:sz w:val="28"/>
              <w:szCs w:val="28"/>
            </w:rPr>
          </w:pPr>
          <w:proofErr w:type="spellStart"/>
          <w:proofErr w:type="gram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dấu</w:t>
          </w:r>
          <w:proofErr w:type="spellEnd"/>
          <w:proofErr w:type="gram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chấm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than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nghĩa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là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phía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trước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sắp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có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chướng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ngại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vật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độn</w:t>
          </w:r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tiến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về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phía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bạn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(ô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tô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,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máy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bay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rơi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,…)</w:t>
          </w:r>
        </w:p>
        <w:p w:rsidR="00061135" w:rsidRPr="00F075C1" w:rsidRDefault="00061135" w:rsidP="009B466F">
          <w:pPr>
            <w:pStyle w:val="ListParagraph"/>
            <w:numPr>
              <w:ilvl w:val="0"/>
              <w:numId w:val="8"/>
            </w:numPr>
            <w:rPr>
              <w:rStyle w:val="Strong"/>
              <w:b w:val="0"/>
              <w:bCs w:val="0"/>
              <w:sz w:val="28"/>
              <w:szCs w:val="28"/>
            </w:rPr>
          </w:pP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Các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chướng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ngại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vật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có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thể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là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:</w:t>
          </w:r>
        </w:p>
        <w:p w:rsidR="00061135" w:rsidRPr="00F075C1" w:rsidRDefault="00061135" w:rsidP="00061135">
          <w:pPr>
            <w:pStyle w:val="ListParagraph"/>
            <w:rPr>
              <w:rStyle w:val="Strong"/>
              <w:b w:val="0"/>
              <w:bCs w:val="0"/>
              <w:sz w:val="28"/>
              <w:szCs w:val="28"/>
            </w:rPr>
          </w:pPr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+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Hố</w:t>
          </w:r>
          <w:proofErr w:type="spellEnd"/>
        </w:p>
        <w:p w:rsidR="00061135" w:rsidRPr="00F075C1" w:rsidRDefault="00061135" w:rsidP="00061135">
          <w:pPr>
            <w:pStyle w:val="ListParagraph"/>
            <w:rPr>
              <w:rStyle w:val="Strong"/>
              <w:b w:val="0"/>
              <w:bCs w:val="0"/>
              <w:sz w:val="28"/>
              <w:szCs w:val="28"/>
            </w:rPr>
          </w:pPr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+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Bom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(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chạm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vào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thì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nổ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>)</w:t>
          </w:r>
        </w:p>
        <w:p w:rsidR="00061135" w:rsidRPr="00F075C1" w:rsidRDefault="00061135" w:rsidP="00061135">
          <w:pPr>
            <w:pStyle w:val="ListParagraph"/>
            <w:rPr>
              <w:rStyle w:val="Strong"/>
              <w:b w:val="0"/>
              <w:bCs w:val="0"/>
              <w:sz w:val="28"/>
              <w:szCs w:val="28"/>
            </w:rPr>
          </w:pPr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+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Máy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bay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rơi</w:t>
          </w:r>
          <w:proofErr w:type="spellEnd"/>
        </w:p>
        <w:p w:rsidR="00061135" w:rsidRPr="00F075C1" w:rsidRDefault="00061135" w:rsidP="00061135">
          <w:pPr>
            <w:pStyle w:val="ListParagraph"/>
            <w:rPr>
              <w:rStyle w:val="Strong"/>
              <w:b w:val="0"/>
              <w:bCs w:val="0"/>
              <w:sz w:val="28"/>
              <w:szCs w:val="28"/>
            </w:rPr>
          </w:pPr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+ Ô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tô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chạy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ngược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chiều</w:t>
          </w:r>
          <w:proofErr w:type="spellEnd"/>
        </w:p>
        <w:p w:rsidR="00061135" w:rsidRPr="00F075C1" w:rsidRDefault="00061135" w:rsidP="00061135">
          <w:pPr>
            <w:pStyle w:val="ListParagraph"/>
            <w:rPr>
              <w:rStyle w:val="Strong"/>
              <w:b w:val="0"/>
              <w:bCs w:val="0"/>
              <w:sz w:val="28"/>
              <w:szCs w:val="28"/>
            </w:rPr>
          </w:pPr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+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Những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đoạn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đường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lở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bất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ngờ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(rung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trước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khi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 xml:space="preserve"> </w:t>
          </w:r>
          <w:proofErr w:type="spellStart"/>
          <w:r w:rsidRPr="00F075C1">
            <w:rPr>
              <w:rStyle w:val="Strong"/>
              <w:b w:val="0"/>
              <w:bCs w:val="0"/>
              <w:sz w:val="28"/>
              <w:szCs w:val="28"/>
            </w:rPr>
            <w:t>vỡ</w:t>
          </w:r>
          <w:proofErr w:type="spellEnd"/>
          <w:r w:rsidRPr="00F075C1">
            <w:rPr>
              <w:rStyle w:val="Strong"/>
              <w:b w:val="0"/>
              <w:bCs w:val="0"/>
              <w:sz w:val="28"/>
              <w:szCs w:val="28"/>
            </w:rPr>
            <w:t>)</w:t>
          </w:r>
        </w:p>
        <w:p w:rsidR="009B466F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sz w:val="28"/>
              <w:szCs w:val="28"/>
            </w:rPr>
          </w:pPr>
          <w:proofErr w:type="spellStart"/>
          <w:r w:rsidRPr="00F075C1">
            <w:rPr>
              <w:sz w:val="28"/>
              <w:szCs w:val="28"/>
            </w:rPr>
            <w:t>Đồng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tiền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vàng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xuất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hiện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nhiều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trên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đường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đi</w:t>
          </w:r>
          <w:proofErr w:type="spellEnd"/>
          <w:r w:rsidRPr="00F075C1">
            <w:rPr>
              <w:sz w:val="28"/>
              <w:szCs w:val="28"/>
            </w:rPr>
            <w:t xml:space="preserve"> – </w:t>
          </w:r>
          <w:proofErr w:type="spellStart"/>
          <w:r w:rsidRPr="00F075C1">
            <w:rPr>
              <w:sz w:val="28"/>
              <w:szCs w:val="28"/>
            </w:rPr>
            <w:t>nếu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ăn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được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toàn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bộ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vàng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tại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một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vùng</w:t>
          </w:r>
          <w:proofErr w:type="spellEnd"/>
          <w:r w:rsidRPr="00F075C1">
            <w:rPr>
              <w:sz w:val="28"/>
              <w:szCs w:val="28"/>
            </w:rPr>
            <w:t xml:space="preserve">, </w:t>
          </w:r>
          <w:proofErr w:type="spellStart"/>
          <w:r w:rsidRPr="00F075C1">
            <w:rPr>
              <w:sz w:val="28"/>
              <w:szCs w:val="28"/>
            </w:rPr>
            <w:t>sẽ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hiện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chữ</w:t>
          </w:r>
          <w:proofErr w:type="spellEnd"/>
          <w:r w:rsidRPr="00F075C1">
            <w:rPr>
              <w:sz w:val="28"/>
              <w:szCs w:val="28"/>
            </w:rPr>
            <w:t xml:space="preserve"> “Perfect”</w:t>
          </w:r>
        </w:p>
        <w:p w:rsidR="009B466F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sz w:val="28"/>
              <w:szCs w:val="28"/>
            </w:rPr>
          </w:pPr>
          <w:proofErr w:type="spellStart"/>
          <w:r w:rsidRPr="00F075C1">
            <w:rPr>
              <w:sz w:val="28"/>
              <w:szCs w:val="28"/>
            </w:rPr>
            <w:t>Cứu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những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người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dân</w:t>
          </w:r>
          <w:proofErr w:type="spellEnd"/>
          <w:r w:rsidRPr="00F075C1">
            <w:rPr>
              <w:sz w:val="28"/>
              <w:szCs w:val="28"/>
            </w:rPr>
            <w:t xml:space="preserve"> la </w:t>
          </w:r>
          <w:proofErr w:type="spellStart"/>
          <w:r w:rsidRPr="00F075C1">
            <w:rPr>
              <w:sz w:val="28"/>
              <w:szCs w:val="28"/>
            </w:rPr>
            <w:t>hét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trên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đường</w:t>
          </w:r>
          <w:proofErr w:type="spellEnd"/>
          <w:r w:rsidRPr="00F075C1">
            <w:rPr>
              <w:sz w:val="28"/>
              <w:szCs w:val="28"/>
            </w:rPr>
            <w:t xml:space="preserve">, </w:t>
          </w:r>
          <w:proofErr w:type="spellStart"/>
          <w:r w:rsidRPr="00F075C1">
            <w:rPr>
              <w:sz w:val="28"/>
              <w:szCs w:val="28"/>
            </w:rPr>
            <w:t>khi</w:t>
          </w:r>
          <w:proofErr w:type="spellEnd"/>
          <w:r w:rsidRPr="00F075C1">
            <w:rPr>
              <w:sz w:val="28"/>
              <w:szCs w:val="28"/>
            </w:rPr>
            <w:t xml:space="preserve"> zombie </w:t>
          </w:r>
          <w:proofErr w:type="spellStart"/>
          <w:r w:rsidRPr="00F075C1">
            <w:rPr>
              <w:sz w:val="28"/>
              <w:szCs w:val="28"/>
            </w:rPr>
            <w:t>đi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xuyên</w:t>
          </w:r>
          <w:proofErr w:type="spellEnd"/>
          <w:r w:rsidRPr="00F075C1">
            <w:rPr>
              <w:sz w:val="28"/>
              <w:szCs w:val="28"/>
            </w:rPr>
            <w:t xml:space="preserve"> qua, </w:t>
          </w:r>
          <w:proofErr w:type="spellStart"/>
          <w:r w:rsidRPr="00F075C1">
            <w:rPr>
              <w:sz w:val="28"/>
              <w:szCs w:val="28"/>
            </w:rPr>
            <w:t>sẽ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cứu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được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người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đó</w:t>
          </w:r>
          <w:proofErr w:type="spellEnd"/>
          <w:r w:rsidRPr="00F075C1">
            <w:rPr>
              <w:sz w:val="28"/>
              <w:szCs w:val="28"/>
            </w:rPr>
            <w:t xml:space="preserve">. </w:t>
          </w:r>
          <w:proofErr w:type="spellStart"/>
          <w:r w:rsidRPr="00F075C1">
            <w:rPr>
              <w:sz w:val="28"/>
              <w:szCs w:val="28"/>
            </w:rPr>
            <w:t>Số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lượng</w:t>
          </w:r>
          <w:proofErr w:type="spellEnd"/>
          <w:r w:rsidRPr="00F075C1">
            <w:rPr>
              <w:sz w:val="28"/>
              <w:szCs w:val="28"/>
            </w:rPr>
            <w:t xml:space="preserve"> zombie </w:t>
          </w:r>
          <w:proofErr w:type="spellStart"/>
          <w:r w:rsidRPr="00F075C1">
            <w:rPr>
              <w:sz w:val="28"/>
              <w:szCs w:val="28"/>
            </w:rPr>
            <w:t>trong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đội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sẽ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tăng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lên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tương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ứng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với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số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người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được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cứu</w:t>
          </w:r>
          <w:proofErr w:type="spellEnd"/>
          <w:r w:rsidRPr="00F075C1">
            <w:rPr>
              <w:sz w:val="28"/>
              <w:szCs w:val="28"/>
            </w:rPr>
            <w:t>.</w:t>
          </w:r>
        </w:p>
        <w:p w:rsidR="00061135" w:rsidRPr="00F075C1" w:rsidRDefault="009B466F" w:rsidP="009B466F">
          <w:pPr>
            <w:pStyle w:val="ListParagraph"/>
            <w:numPr>
              <w:ilvl w:val="0"/>
              <w:numId w:val="8"/>
            </w:numPr>
            <w:rPr>
              <w:sz w:val="28"/>
              <w:szCs w:val="28"/>
            </w:rPr>
          </w:pPr>
          <w:proofErr w:type="spellStart"/>
          <w:r w:rsidRPr="00F075C1">
            <w:rPr>
              <w:sz w:val="28"/>
              <w:szCs w:val="28"/>
            </w:rPr>
            <w:t>Lật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proofErr w:type="gramStart"/>
          <w:r w:rsidRPr="00F075C1">
            <w:rPr>
              <w:sz w:val="28"/>
              <w:szCs w:val="28"/>
            </w:rPr>
            <w:t>xe</w:t>
          </w:r>
          <w:proofErr w:type="spellEnd"/>
          <w:proofErr w:type="gram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trên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đường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bằng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cách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đâm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vào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xe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đó</w:t>
          </w:r>
          <w:proofErr w:type="spellEnd"/>
          <w:r w:rsidRPr="00F075C1">
            <w:rPr>
              <w:sz w:val="28"/>
              <w:szCs w:val="28"/>
            </w:rPr>
            <w:t xml:space="preserve">, </w:t>
          </w:r>
          <w:proofErr w:type="spellStart"/>
          <w:r w:rsidRPr="00F075C1">
            <w:rPr>
              <w:sz w:val="28"/>
              <w:szCs w:val="28"/>
            </w:rPr>
            <w:t>nếu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số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lượng</w:t>
          </w:r>
          <w:proofErr w:type="spellEnd"/>
          <w:r w:rsidRPr="00F075C1">
            <w:rPr>
              <w:sz w:val="28"/>
              <w:szCs w:val="28"/>
            </w:rPr>
            <w:t xml:space="preserve"> zombie </w:t>
          </w:r>
          <w:proofErr w:type="spellStart"/>
          <w:r w:rsidRPr="00F075C1">
            <w:rPr>
              <w:sz w:val="28"/>
              <w:szCs w:val="28"/>
            </w:rPr>
            <w:t>lớn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hơn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số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lượng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người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trong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xe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thì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lật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xe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thành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công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Pr="00F075C1">
            <w:rPr>
              <w:sz w:val="28"/>
              <w:szCs w:val="28"/>
            </w:rPr>
            <w:t>và</w:t>
          </w:r>
          <w:proofErr w:type="spellEnd"/>
          <w:r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số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lượng</w:t>
          </w:r>
          <w:proofErr w:type="spellEnd"/>
          <w:r w:rsidR="00061135" w:rsidRPr="00F075C1">
            <w:rPr>
              <w:sz w:val="28"/>
              <w:szCs w:val="28"/>
            </w:rPr>
            <w:t xml:space="preserve"> zombie </w:t>
          </w:r>
          <w:proofErr w:type="spellStart"/>
          <w:r w:rsidR="00061135" w:rsidRPr="00F075C1">
            <w:rPr>
              <w:sz w:val="28"/>
              <w:szCs w:val="28"/>
            </w:rPr>
            <w:t>tăng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thêm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bằng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một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nửa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số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người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trên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xe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đã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lật</w:t>
          </w:r>
          <w:proofErr w:type="spellEnd"/>
          <w:r w:rsidR="00061135" w:rsidRPr="00F075C1">
            <w:rPr>
              <w:sz w:val="28"/>
              <w:szCs w:val="28"/>
            </w:rPr>
            <w:t xml:space="preserve"> </w:t>
          </w:r>
          <w:proofErr w:type="spellStart"/>
          <w:r w:rsidR="00061135" w:rsidRPr="00F075C1">
            <w:rPr>
              <w:sz w:val="28"/>
              <w:szCs w:val="28"/>
            </w:rPr>
            <w:t>được</w:t>
          </w:r>
          <w:proofErr w:type="spellEnd"/>
          <w:r w:rsidR="00061135" w:rsidRPr="00F075C1">
            <w:rPr>
              <w:sz w:val="28"/>
              <w:szCs w:val="28"/>
            </w:rPr>
            <w:t>.</w:t>
          </w:r>
        </w:p>
        <w:p w:rsidR="00F075C1" w:rsidRDefault="00F075C1" w:rsidP="00F075C1">
          <w:pPr>
            <w:pStyle w:val="ListParagraph"/>
            <w:rPr>
              <w:sz w:val="28"/>
            </w:rPr>
          </w:pPr>
        </w:p>
        <w:p w:rsidR="00F075C1" w:rsidRDefault="00F075C1" w:rsidP="00F075C1">
          <w:pPr>
            <w:pStyle w:val="ListParagraph"/>
            <w:rPr>
              <w:sz w:val="28"/>
            </w:rPr>
          </w:pPr>
        </w:p>
        <w:p w:rsidR="00F075C1" w:rsidRDefault="00F075C1" w:rsidP="00F075C1">
          <w:pPr>
            <w:pStyle w:val="ListParagraph"/>
            <w:rPr>
              <w:sz w:val="28"/>
            </w:rPr>
          </w:pPr>
        </w:p>
        <w:p w:rsidR="00061135" w:rsidRDefault="00061135" w:rsidP="009B466F">
          <w:pPr>
            <w:pStyle w:val="ListParagraph"/>
            <w:numPr>
              <w:ilvl w:val="0"/>
              <w:numId w:val="8"/>
            </w:numPr>
            <w:rPr>
              <w:sz w:val="28"/>
            </w:rPr>
          </w:pPr>
          <w:r>
            <w:rPr>
              <w:sz w:val="28"/>
            </w:rPr>
            <w:t xml:space="preserve">Skill </w:t>
          </w:r>
          <w:proofErr w:type="spellStart"/>
          <w:r>
            <w:rPr>
              <w:sz w:val="28"/>
            </w:rPr>
            <w:t>hỗ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trợ</w:t>
          </w:r>
          <w:proofErr w:type="spellEnd"/>
          <w:r w:rsidR="00F075C1">
            <w:rPr>
              <w:sz w:val="28"/>
            </w:rPr>
            <w:t xml:space="preserve"> (</w:t>
          </w:r>
          <w:proofErr w:type="spellStart"/>
          <w:r w:rsidR="00F075C1">
            <w:rPr>
              <w:sz w:val="28"/>
            </w:rPr>
            <w:t>thời</w:t>
          </w:r>
          <w:proofErr w:type="spellEnd"/>
          <w:r w:rsidR="00F075C1">
            <w:rPr>
              <w:sz w:val="28"/>
            </w:rPr>
            <w:t xml:space="preserve"> </w:t>
          </w:r>
          <w:proofErr w:type="spellStart"/>
          <w:r w:rsidR="00F075C1">
            <w:rPr>
              <w:sz w:val="28"/>
            </w:rPr>
            <w:t>gian</w:t>
          </w:r>
          <w:proofErr w:type="spellEnd"/>
          <w:r w:rsidR="00F075C1">
            <w:rPr>
              <w:sz w:val="28"/>
            </w:rPr>
            <w:t xml:space="preserve"> 10s)</w:t>
          </w:r>
          <w:r>
            <w:rPr>
              <w:sz w:val="28"/>
            </w:rPr>
            <w:t>:</w:t>
          </w:r>
        </w:p>
        <w:p w:rsidR="00061135" w:rsidRDefault="00061135" w:rsidP="00061135">
          <w:pPr>
            <w:pStyle w:val="ListParagraph"/>
            <w:rPr>
              <w:sz w:val="28"/>
            </w:rPr>
          </w:pPr>
          <w:proofErr w:type="spellStart"/>
          <w:r>
            <w:rPr>
              <w:sz w:val="28"/>
            </w:rPr>
            <w:t>Khi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nhặt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được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hộp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hình</w:t>
          </w:r>
          <w:proofErr w:type="spellEnd"/>
          <w:r>
            <w:rPr>
              <w:sz w:val="28"/>
            </w:rPr>
            <w:t xml:space="preserve"> “?” </w:t>
          </w:r>
          <w:proofErr w:type="spellStart"/>
          <w:r>
            <w:rPr>
              <w:sz w:val="28"/>
            </w:rPr>
            <w:t>trên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đường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đi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thì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người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chơi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sẽ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nhận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được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ngẫu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nhiên</w:t>
          </w:r>
          <w:proofErr w:type="spellEnd"/>
          <w:r>
            <w:rPr>
              <w:sz w:val="28"/>
            </w:rPr>
            <w:t xml:space="preserve"> 1 </w:t>
          </w:r>
          <w:proofErr w:type="spellStart"/>
          <w:r>
            <w:rPr>
              <w:sz w:val="28"/>
            </w:rPr>
            <w:t>trong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những</w:t>
          </w:r>
          <w:proofErr w:type="spellEnd"/>
          <w:r>
            <w:rPr>
              <w:sz w:val="28"/>
            </w:rPr>
            <w:t xml:space="preserve"> skill </w:t>
          </w:r>
          <w:proofErr w:type="spellStart"/>
          <w:r>
            <w:rPr>
              <w:sz w:val="28"/>
            </w:rPr>
            <w:t>sau</w:t>
          </w:r>
          <w:proofErr w:type="spellEnd"/>
          <w:r>
            <w:rPr>
              <w:sz w:val="28"/>
            </w:rPr>
            <w:t>:</w:t>
          </w:r>
        </w:p>
        <w:p w:rsidR="006151D7" w:rsidRPr="00F075C1" w:rsidRDefault="00061135" w:rsidP="00061135">
          <w:pPr>
            <w:pStyle w:val="ListParagraph"/>
            <w:rPr>
              <w:color w:val="111111"/>
              <w:sz w:val="28"/>
              <w:szCs w:val="28"/>
              <w:shd w:val="clear" w:color="auto" w:fill="FFFFFF"/>
            </w:rPr>
          </w:pPr>
          <w:r w:rsidRPr="00F075C1">
            <w:rPr>
              <w:sz w:val="28"/>
              <w:szCs w:val="28"/>
            </w:rPr>
            <w:t xml:space="preserve">+ </w:t>
          </w:r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Dragon</w:t>
          </w:r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: Zombie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sẽ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biến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thành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rồng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.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giữ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nút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để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rồng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bay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cao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,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thả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nút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thì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hạ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xuống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thấp</w:t>
          </w:r>
          <w:proofErr w:type="spellEnd"/>
          <w:r w:rsidR="006151D7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.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Rồng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có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cấu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tạo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nhiều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phần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nhiều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khúc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,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nếu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proofErr w:type="gram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va</w:t>
          </w:r>
          <w:proofErr w:type="spellEnd"/>
          <w:proofErr w:type="gram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phải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bom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hay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xe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,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chúng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sẽ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bị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mất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đị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từng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đoạn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từ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phía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đuôi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trở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lên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đầu</w:t>
          </w:r>
          <w:proofErr w:type="spellEnd"/>
          <w:r w:rsidR="006151D7" w:rsidRPr="00F075C1">
            <w:rPr>
              <w:color w:val="111111"/>
              <w:sz w:val="28"/>
              <w:szCs w:val="28"/>
              <w:shd w:val="clear" w:color="auto" w:fill="FFFFFF"/>
            </w:rPr>
            <w:t>.</w:t>
          </w:r>
        </w:p>
        <w:p w:rsidR="007D4219" w:rsidRPr="00F075C1" w:rsidRDefault="007D4219" w:rsidP="00061135">
          <w:pPr>
            <w:pStyle w:val="ListParagraph"/>
            <w:rPr>
              <w:color w:val="111111"/>
              <w:sz w:val="28"/>
              <w:szCs w:val="28"/>
              <w:shd w:val="clear" w:color="auto" w:fill="FFFFFF"/>
            </w:rPr>
          </w:pPr>
        </w:p>
        <w:p w:rsidR="0088782A" w:rsidRPr="00F075C1" w:rsidRDefault="006151D7" w:rsidP="00061135">
          <w:pPr>
            <w:pStyle w:val="ListParagraph"/>
            <w:rPr>
              <w:sz w:val="28"/>
              <w:szCs w:val="28"/>
            </w:rPr>
          </w:pPr>
          <w:r w:rsidRPr="00F075C1">
            <w:rPr>
              <w:color w:val="111111"/>
              <w:sz w:val="28"/>
              <w:szCs w:val="28"/>
              <w:shd w:val="clear" w:color="auto" w:fill="FFFFFF"/>
            </w:rPr>
            <w:t xml:space="preserve">+ </w:t>
          </w:r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Balloon</w:t>
          </w:r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: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sẽ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giúp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zombie bay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lơ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lửng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trên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không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,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giữ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nút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để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hạ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xuống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thấp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, zombie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sẽ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phồng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to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và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bay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nhanh</w:t>
          </w:r>
          <w:proofErr w:type="spellEnd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 xml:space="preserve"> </w:t>
          </w:r>
          <w:proofErr w:type="spellStart"/>
          <w:r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hơn</w:t>
          </w:r>
          <w:proofErr w:type="spellEnd"/>
          <w:r w:rsidR="007D4219" w:rsidRPr="00F075C1">
            <w:rPr>
              <w:rStyle w:val="Strong"/>
              <w:b w:val="0"/>
              <w:color w:val="111111"/>
              <w:sz w:val="28"/>
              <w:szCs w:val="28"/>
              <w:bdr w:val="none" w:sz="0" w:space="0" w:color="auto" w:frame="1"/>
              <w:shd w:val="clear" w:color="auto" w:fill="FFFFFF"/>
            </w:rPr>
            <w:t>.</w:t>
          </w:r>
        </w:p>
      </w:sdtContent>
    </w:sdt>
    <w:p w:rsidR="00DF5034" w:rsidRPr="00F075C1" w:rsidRDefault="006151D7" w:rsidP="006151D7">
      <w:pPr>
        <w:ind w:left="720"/>
        <w:rPr>
          <w:color w:val="111111"/>
          <w:sz w:val="28"/>
          <w:szCs w:val="28"/>
          <w:shd w:val="clear" w:color="auto" w:fill="FFFFFF"/>
        </w:rPr>
      </w:pPr>
      <w:r w:rsidRPr="00F075C1">
        <w:rPr>
          <w:sz w:val="28"/>
          <w:szCs w:val="28"/>
        </w:rPr>
        <w:t xml:space="preserve">+ 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Giant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Đội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zombie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sẽ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biến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một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Zombie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khổng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lồ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có</w:t>
      </w:r>
      <w:proofErr w:type="spellEnd"/>
      <w:r w:rsidRPr="00F075C1">
        <w:rPr>
          <w:rStyle w:val="apple-converted-space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sức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phá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lớn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khả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năng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sát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thương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diện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rộng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F075C1">
        <w:rPr>
          <w:color w:val="111111"/>
          <w:sz w:val="28"/>
          <w:szCs w:val="28"/>
          <w:shd w:val="clear" w:color="auto" w:fill="FFFFFF"/>
        </w:rPr>
        <w:t xml:space="preserve">Giant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sử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dụng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vũ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khí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chủ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đạo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là</w:t>
      </w:r>
      <w:proofErr w:type="spellEnd"/>
      <w:r w:rsidRPr="00F075C1">
        <w:rPr>
          <w:rStyle w:val="apple-converted-space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súng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bắn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laze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qua 2 con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mắt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F075C1">
        <w:rPr>
          <w:rStyle w:val="apple-converted-space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chúng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có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thể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phả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hủy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mọi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loại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xe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như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ô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tô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xe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tăng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075C1">
        <w:rPr>
          <w:color w:val="111111"/>
          <w:sz w:val="28"/>
          <w:szCs w:val="28"/>
          <w:shd w:val="clear" w:color="auto" w:fill="FFFFFF"/>
        </w:rPr>
        <w:t>máy</w:t>
      </w:r>
      <w:proofErr w:type="spellEnd"/>
      <w:r w:rsidRPr="00F075C1">
        <w:rPr>
          <w:color w:val="111111"/>
          <w:sz w:val="28"/>
          <w:szCs w:val="28"/>
          <w:shd w:val="clear" w:color="auto" w:fill="FFFFFF"/>
        </w:rPr>
        <w:t xml:space="preserve"> bay</w:t>
      </w:r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(laze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sẽ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tự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động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bắn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các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chường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ngại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7D4219" w:rsidRPr="00F075C1">
        <w:rPr>
          <w:color w:val="111111"/>
          <w:sz w:val="28"/>
          <w:szCs w:val="28"/>
          <w:shd w:val="clear" w:color="auto" w:fill="FFFFFF"/>
        </w:rPr>
        <w:t>vật</w:t>
      </w:r>
      <w:proofErr w:type="spellEnd"/>
      <w:r w:rsidR="007D4219" w:rsidRPr="00F075C1">
        <w:rPr>
          <w:color w:val="111111"/>
          <w:sz w:val="28"/>
          <w:szCs w:val="28"/>
          <w:shd w:val="clear" w:color="auto" w:fill="FFFFFF"/>
        </w:rPr>
        <w:t>).</w:t>
      </w:r>
    </w:p>
    <w:p w:rsidR="007D4219" w:rsidRPr="00F075C1" w:rsidRDefault="007D4219" w:rsidP="006151D7">
      <w:pPr>
        <w:ind w:left="720"/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F075C1">
        <w:rPr>
          <w:color w:val="111111"/>
          <w:sz w:val="28"/>
          <w:szCs w:val="28"/>
          <w:shd w:val="clear" w:color="auto" w:fill="FFFFFF"/>
        </w:rPr>
        <w:t xml:space="preserve">+ 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Ninja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: Zombie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biến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ninja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tự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động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chém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mọi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chướng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ngại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trên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đường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(1 zombie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chém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chường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ngại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liên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sát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nhau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vì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tốc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độ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đánh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đủ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thể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nhảy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nhiều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lần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ấn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nút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nhảy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liên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trên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7D4219" w:rsidRPr="00F075C1" w:rsidRDefault="007D4219" w:rsidP="006151D7">
      <w:pPr>
        <w:ind w:left="720"/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Gold</w:t>
      </w:r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Biến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mọi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thứ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vàng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sau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đó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thu</w:t>
      </w:r>
      <w:proofErr w:type="spellEnd"/>
      <w:proofErr w:type="gram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thập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như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tiền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vàng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bình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thường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hóa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vàng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tượng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người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dân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ô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tô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người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Chỉ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chết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khi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rơi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xuống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hố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hoặc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rơi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xuống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đoàn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đường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bị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lở</w:t>
      </w:r>
      <w:proofErr w:type="spellEnd"/>
      <w:r w:rsidRPr="00F075C1">
        <w:rPr>
          <w:rStyle w:val="Strong"/>
          <w:b w:val="0"/>
          <w:color w:val="11111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7D4219" w:rsidRPr="00F075C1" w:rsidRDefault="007D4219" w:rsidP="006151D7">
      <w:pPr>
        <w:ind w:left="720"/>
        <w:rPr>
          <w:color w:val="111111"/>
          <w:sz w:val="28"/>
          <w:szCs w:val="28"/>
          <w:shd w:val="clear" w:color="auto" w:fill="FFFFFF"/>
        </w:rPr>
      </w:pPr>
      <w:r w:rsidRPr="00F075C1">
        <w:rPr>
          <w:sz w:val="28"/>
          <w:szCs w:val="28"/>
        </w:rPr>
        <w:t xml:space="preserve">+ </w:t>
      </w:r>
      <w:r w:rsidRPr="00F075C1">
        <w:rPr>
          <w:color w:val="111111"/>
          <w:sz w:val="28"/>
          <w:szCs w:val="28"/>
          <w:shd w:val="clear" w:color="auto" w:fill="FFFFFF"/>
        </w:rPr>
        <w:t>Tsunami</w:t>
      </w:r>
      <w:r w:rsidRPr="00F075C1">
        <w:rPr>
          <w:color w:val="111111"/>
          <w:sz w:val="28"/>
          <w:szCs w:val="28"/>
          <w:shd w:val="clear" w:color="auto" w:fill="FFFFFF"/>
        </w:rPr>
        <w:t xml:space="preserve">: </w:t>
      </w:r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Zombie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cưỡi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sóng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càn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quét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mọi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thứ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trên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đường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đi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="00F075C1" w:rsidRPr="00F075C1">
        <w:rPr>
          <w:color w:val="111111"/>
          <w:sz w:val="28"/>
          <w:szCs w:val="28"/>
          <w:shd w:val="clear" w:color="auto" w:fill="FFFFFF"/>
        </w:rPr>
        <w:t>ăn</w:t>
      </w:r>
      <w:proofErr w:type="spellEnd"/>
      <w:proofErr w:type="gram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vàng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và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cứu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người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nếu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đi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qua. </w:t>
      </w:r>
      <w:proofErr w:type="spellStart"/>
      <w:proofErr w:type="gramStart"/>
      <w:r w:rsidR="00F075C1" w:rsidRPr="00F075C1">
        <w:rPr>
          <w:color w:val="111111"/>
          <w:sz w:val="28"/>
          <w:szCs w:val="28"/>
          <w:shd w:val="clear" w:color="auto" w:fill="FFFFFF"/>
        </w:rPr>
        <w:t>ấn</w:t>
      </w:r>
      <w:proofErr w:type="spellEnd"/>
      <w:proofErr w:type="gram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nút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để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sóng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dâng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cao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thả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ra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hạ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xuống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075C1" w:rsidRPr="00F075C1">
        <w:rPr>
          <w:color w:val="111111"/>
          <w:sz w:val="28"/>
          <w:szCs w:val="28"/>
          <w:shd w:val="clear" w:color="auto" w:fill="FFFFFF"/>
        </w:rPr>
        <w:t>thấp</w:t>
      </w:r>
      <w:proofErr w:type="spellEnd"/>
      <w:r w:rsidR="00F075C1" w:rsidRPr="00F075C1">
        <w:rPr>
          <w:color w:val="111111"/>
          <w:sz w:val="28"/>
          <w:szCs w:val="28"/>
          <w:shd w:val="clear" w:color="auto" w:fill="FFFFFF"/>
        </w:rPr>
        <w:t>.</w:t>
      </w:r>
    </w:p>
    <w:p w:rsidR="00DF5034" w:rsidRDefault="00DF5034" w:rsidP="0088782A"/>
    <w:p w:rsidR="00F075C1" w:rsidRDefault="00F075C1" w:rsidP="0088782A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F075C1" w:rsidRDefault="00F075C1" w:rsidP="0088782A">
      <w:r>
        <w:tab/>
        <w:t xml:space="preserve">1 zombie = 2000 </w:t>
      </w:r>
      <w:proofErr w:type="spellStart"/>
      <w:r>
        <w:t>điểm</w:t>
      </w:r>
      <w:proofErr w:type="spellEnd"/>
      <w:r>
        <w:br/>
      </w:r>
      <w:r>
        <w:tab/>
        <w:t xml:space="preserve">1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= 50 </w:t>
      </w:r>
      <w:proofErr w:type="spellStart"/>
      <w:r>
        <w:t>điểm</w:t>
      </w:r>
      <w:proofErr w:type="spellEnd"/>
      <w:r>
        <w:br/>
      </w:r>
      <w:r>
        <w:tab/>
      </w:r>
      <w:bookmarkStart w:id="0" w:name="_GoBack"/>
      <w:bookmarkEnd w:id="0"/>
    </w:p>
    <w:p w:rsidR="00F075C1" w:rsidRDefault="00F075C1" w:rsidP="0088782A">
      <w:pPr>
        <w:rPr>
          <w:color w:val="9F2936" w:themeColor="accent2"/>
        </w:rPr>
      </w:pPr>
      <w:r>
        <w:tab/>
      </w:r>
    </w:p>
    <w:p w:rsidR="00F075C1" w:rsidRPr="00773CDF" w:rsidRDefault="00F075C1" w:rsidP="0088782A">
      <w:pPr>
        <w:rPr>
          <w:color w:val="9F2936" w:themeColor="accent2"/>
        </w:rPr>
      </w:pPr>
    </w:p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CE073C" w:rsidRPr="003B7DB6" w:rsidRDefault="00CE073C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sectPr w:rsidR="00773CDF" w:rsidRPr="003B7DB6" w:rsidSect="00DF50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296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50" w:rsidRDefault="006C4F50" w:rsidP="00C2335E">
      <w:pPr>
        <w:spacing w:after="0" w:line="240" w:lineRule="auto"/>
      </w:pPr>
      <w:r>
        <w:separator/>
      </w:r>
    </w:p>
  </w:endnote>
  <w:endnote w:type="continuationSeparator" w:id="0">
    <w:p w:rsidR="006C4F50" w:rsidRDefault="006C4F50" w:rsidP="00C2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2"/>
      <w:tblW w:w="4961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932"/>
      <w:gridCol w:w="8384"/>
    </w:tblGrid>
    <w:tr w:rsidR="00D3729B" w:rsidTr="001E2BD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3729B" w:rsidRDefault="00D3729B" w:rsidP="001E2BD9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5034" w:rsidRPr="00DF5034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4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60288" behindDoc="0" locked="0" layoutInCell="1" allowOverlap="1" wp14:anchorId="3BDCEC3F" wp14:editId="255FF74B">
                <wp:simplePos x="0" y="0"/>
                <wp:positionH relativeFrom="column">
                  <wp:posOffset>4586781</wp:posOffset>
                </wp:positionH>
                <wp:positionV relativeFrom="paragraph">
                  <wp:posOffset>64965</wp:posOffset>
                </wp:positionV>
                <wp:extent cx="617972" cy="433753"/>
                <wp:effectExtent l="0" t="0" r="0" b="444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972" cy="43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lạc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bộ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Kỹ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sư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phần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mềm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Nhật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Bản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–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Trường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Đại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học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FPT</w:t>
          </w:r>
        </w:p>
        <w:p w:rsidR="00D3729B" w:rsidRDefault="00D3729B" w:rsidP="001E2BD9">
          <w:pPr>
            <w:pStyle w:val="websiteemail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F43BB">
            <w:rPr>
              <w:color w:val="656565" w:themeColor="text2" w:themeTint="BF"/>
            </w:rPr>
            <w:t>www.facebook.com/fu.jsclub  |  jsclub.fpt@gmail.com</w:t>
          </w:r>
        </w:p>
      </w:tc>
    </w:tr>
  </w:tbl>
  <w:p w:rsidR="00D3729B" w:rsidRDefault="00D3729B" w:rsidP="00D372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2"/>
      <w:tblW w:w="5000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828"/>
      <w:gridCol w:w="6931"/>
      <w:gridCol w:w="1630"/>
    </w:tblGrid>
    <w:tr w:rsidR="00D058A0" w:rsidTr="00CF5F5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4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058A0" w:rsidRDefault="00D058A0" w:rsidP="001F43BB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A009B" w:rsidRPr="007A009B">
            <w:rPr>
              <w:noProof/>
              <w:color w:val="FFFFFF" w:themeColor="background1"/>
            </w:rPr>
            <w:t>5</w:t>
          </w:r>
          <w:r>
            <w:fldChar w:fldCharType="end"/>
          </w:r>
        </w:p>
      </w:tc>
      <w:tc>
        <w:tcPr>
          <w:tcW w:w="369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lạc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bộ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Kỹ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sư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phần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mềm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Nhật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Bản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–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Trường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Đại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</w:t>
          </w:r>
          <w:proofErr w:type="spellStart"/>
          <w:r w:rsidRPr="001F43BB">
            <w:rPr>
              <w:rFonts w:eastAsiaTheme="minorEastAsia"/>
              <w:color w:val="656565" w:themeColor="text2" w:themeTint="BF"/>
              <w:lang w:eastAsia="ja-JP"/>
            </w:rPr>
            <w:t>học</w:t>
          </w:r>
          <w:proofErr w:type="spellEnd"/>
          <w:r w:rsidRPr="001F43BB">
            <w:rPr>
              <w:rFonts w:eastAsiaTheme="minorEastAsia"/>
              <w:color w:val="656565" w:themeColor="text2" w:themeTint="BF"/>
              <w:lang w:eastAsia="ja-JP"/>
            </w:rPr>
            <w:t xml:space="preserve"> FPT</w:t>
          </w:r>
        </w:p>
        <w:p w:rsidR="00D058A0" w:rsidRDefault="006C4F50" w:rsidP="001A5C6E">
          <w:pPr>
            <w:pStyle w:val="websiteemail"/>
            <w:spacing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hyperlink r:id="rId1" w:history="1">
            <w:r w:rsidR="00D058A0" w:rsidRPr="00EB37AD">
              <w:rPr>
                <w:rStyle w:val="Hyperlink"/>
                <w:bCs w:val="0"/>
                <w:i/>
                <w:color w:val="14415C" w:themeColor="accent3" w:themeShade="BF"/>
                <w:u w:color="14415C" w:themeColor="accent3" w:themeShade="BF"/>
              </w:rPr>
              <w:t>www.facebook.com/fu.jsclub</w:t>
            </w:r>
          </w:hyperlink>
          <w:r w:rsidR="00D058A0" w:rsidRPr="00EB37AD">
            <w:rPr>
              <w:color w:val="14415C" w:themeColor="accent3" w:themeShade="BF"/>
            </w:rPr>
            <w:t xml:space="preserve">  </w:t>
          </w:r>
          <w:r w:rsidR="00D058A0" w:rsidRPr="001F43BB">
            <w:rPr>
              <w:color w:val="656565" w:themeColor="text2" w:themeTint="BF"/>
            </w:rPr>
            <w:t xml:space="preserve">|  </w:t>
          </w:r>
          <w:hyperlink r:id="rId2" w:history="1">
            <w:r w:rsidR="00D058A0" w:rsidRPr="00EB37AD">
              <w:rPr>
                <w:rStyle w:val="Hyperlink"/>
                <w:bCs w:val="0"/>
                <w:i/>
                <w:color w:val="14415C" w:themeColor="accent3" w:themeShade="BF"/>
                <w:u w:color="14415C" w:themeColor="accent3" w:themeShade="BF"/>
              </w:rPr>
              <w:t>jsclub.fpt@gmail.com</w:t>
            </w:r>
          </w:hyperlink>
        </w:p>
      </w:tc>
      <w:tc>
        <w:tcPr>
          <w:tcW w:w="86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Default="00D058A0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noProof/>
              <w:color w:val="323232" w:themeColor="text2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23936" behindDoc="0" locked="0" layoutInCell="1" allowOverlap="1" wp14:anchorId="6C1E93CF" wp14:editId="6C1952C6">
                <wp:simplePos x="0" y="0"/>
                <wp:positionH relativeFrom="column">
                  <wp:posOffset>293517</wp:posOffset>
                </wp:positionH>
                <wp:positionV relativeFrom="paragraph">
                  <wp:posOffset>64770</wp:posOffset>
                </wp:positionV>
                <wp:extent cx="617855" cy="433705"/>
                <wp:effectExtent l="0" t="0" r="0" b="444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855" cy="43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31B40" w:rsidRDefault="006C4F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4695"/>
    </w:tblGrid>
    <w:tr w:rsidR="00CF5F51" w:rsidRPr="00CF5F51" w:rsidTr="00CF5F51">
      <w:tc>
        <w:tcPr>
          <w:tcW w:w="4694" w:type="dxa"/>
        </w:tcPr>
        <w:p w:rsidR="00CF5F51" w:rsidRPr="00CF5F51" w:rsidRDefault="00CF5F51">
          <w:pPr>
            <w:pStyle w:val="Footer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  <w:tc>
        <w:tcPr>
          <w:tcW w:w="4695" w:type="dxa"/>
        </w:tcPr>
        <w:p w:rsidR="00CF5F51" w:rsidRPr="00CF5F51" w:rsidRDefault="00CF5F51">
          <w:pPr>
            <w:pStyle w:val="Footer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</w:tr>
  </w:tbl>
  <w:p w:rsidR="00773CDF" w:rsidRDefault="00CF5F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D334F14" wp14:editId="046D5B8E">
              <wp:simplePos x="0" y="0"/>
              <wp:positionH relativeFrom="margin">
                <wp:align>center</wp:align>
              </wp:positionH>
              <wp:positionV relativeFrom="margin">
                <wp:posOffset>9471660</wp:posOffset>
              </wp:positionV>
              <wp:extent cx="1086485" cy="295275"/>
              <wp:effectExtent l="0" t="0" r="0" b="0"/>
              <wp:wrapSquare wrapText="bothSides"/>
              <wp:docPr id="6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6928" cy="295275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noFill/>
                        <a:round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CF5F51" w:rsidRPr="00EB37AD" w:rsidRDefault="00CF5F51" w:rsidP="00EB37A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</w:pPr>
                          <w:r w:rsidRPr="00EB37AD"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34F1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28" type="#_x0000_t185" style="position:absolute;margin-left:0;margin-top:745.8pt;width:85.5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" o:allowincell="f" adj="1739" stroked="f" strokeweight="3pt">
              <v:textbox inset="3.6pt,,3.6pt">
                <w:txbxContent>
                  <w:p w:rsidR="00CF5F51" w:rsidRPr="00EB37AD" w:rsidRDefault="00CF5F51" w:rsidP="00EB37AD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</w:pPr>
                    <w:r w:rsidRPr="00EB37AD"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  <w:t>Internal Use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73CDF">
      <w:rPr>
        <w:noProof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749E3A3B" wp14:editId="752CEAAF">
              <wp:simplePos x="0" y="0"/>
              <wp:positionH relativeFrom="column">
                <wp:posOffset>-904875</wp:posOffset>
              </wp:positionH>
              <wp:positionV relativeFrom="paragraph">
                <wp:posOffset>325120</wp:posOffset>
              </wp:positionV>
              <wp:extent cx="7549515" cy="292637"/>
              <wp:effectExtent l="0" t="0" r="13335" b="127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515" cy="29263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2F54ED" id="Rectangle 19" o:spid="_x0000_s1026" style="position:absolute;margin-left:-71.25pt;margin-top:25.6pt;width:594.45pt;height:23.0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" fillcolor="#9f2936 [3205]" strokecolor="#9f2936 [3205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50" w:rsidRDefault="006C4F50" w:rsidP="00C2335E">
      <w:pPr>
        <w:spacing w:after="0" w:line="240" w:lineRule="auto"/>
      </w:pPr>
      <w:r>
        <w:separator/>
      </w:r>
    </w:p>
  </w:footnote>
  <w:footnote w:type="continuationSeparator" w:id="0">
    <w:p w:rsidR="006C4F50" w:rsidRDefault="006C4F50" w:rsidP="00C2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7517"/>
    </w:tblGrid>
    <w:tr w:rsidR="00D3729B" w:rsidTr="00D3729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olor w:val="FFFFFF" w:themeColor="background1"/>
          </w:rPr>
          <w:alias w:val="Date"/>
          <w:id w:val="-920719894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997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</w:tcPr>
            <w:p w:rsidR="00D3729B" w:rsidRDefault="00D3729B" w:rsidP="00D3729B">
              <w:pPr>
                <w:pStyle w:val="Header"/>
                <w:rPr>
                  <w:b w:val="0"/>
                  <w:bCs w:val="0"/>
                  <w:caps/>
                </w:rPr>
              </w:pPr>
              <w:r>
                <w:rPr>
                  <w:color w:val="FFFFFF" w:themeColor="background1"/>
                </w:rPr>
                <w:t>January 24, 2016</w:t>
              </w:r>
            </w:p>
          </w:tc>
        </w:sdtContent>
      </w:sdt>
      <w:tc>
        <w:tcPr>
          <w:tcW w:w="4003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Default="006C4F50" w:rsidP="00D3729B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</w:rPr>
          </w:pPr>
          <w:sdt>
            <w:sdtPr>
              <w:rPr>
                <w:caps/>
                <w:color w:val="404040" w:themeColor="text1" w:themeTint="BF"/>
              </w:rPr>
              <w:alias w:val="Title"/>
              <w:id w:val="88275249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90D57">
                <w:rPr>
                  <w:caps/>
                  <w:color w:val="404040" w:themeColor="text1" w:themeTint="BF"/>
                </w:rPr>
                <w:t>Zombie Tsunami</w:t>
              </w:r>
            </w:sdtContent>
          </w:sdt>
        </w:p>
      </w:tc>
    </w:tr>
  </w:tbl>
  <w:p w:rsidR="00D3729B" w:rsidRDefault="00D372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7489"/>
      <w:gridCol w:w="1900"/>
    </w:tblGrid>
    <w:tr w:rsidR="00D3729B" w:rsidTr="00B432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Pr="00B43283" w:rsidRDefault="006C4F50" w:rsidP="00B43283">
          <w:pPr>
            <w:pStyle w:val="Header"/>
            <w:jc w:val="right"/>
            <w:rPr>
              <w:rFonts w:ascii="Arial" w:hAnsi="Arial" w:cs="Arial"/>
              <w:color w:val="FFFFFF" w:themeColor="background1"/>
              <w:sz w:val="22"/>
            </w:rPr>
          </w:pPr>
          <w:sdt>
            <w:sdtPr>
              <w:rPr>
                <w:rFonts w:ascii="Arial" w:hAnsi="Arial" w:cs="Arial"/>
                <w:caps/>
                <w:color w:val="404040" w:themeColor="text1" w:themeTint="BF"/>
                <w:sz w:val="22"/>
              </w:rPr>
              <w:alias w:val="Title"/>
              <w:id w:val="1849525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90D57">
                <w:rPr>
                  <w:rFonts w:ascii="Arial" w:hAnsi="Arial" w:cs="Arial"/>
                  <w:caps/>
                  <w:color w:val="404040" w:themeColor="text1" w:themeTint="BF"/>
                  <w:sz w:val="22"/>
                </w:rPr>
                <w:t>Zombie Tsunami</w:t>
              </w:r>
            </w:sdtContent>
          </w:sdt>
        </w:p>
      </w:tc>
      <w:sdt>
        <w:sdtPr>
          <w:rPr>
            <w:rFonts w:ascii="Arial" w:hAnsi="Arial" w:cs="Arial"/>
            <w:color w:val="FFFFFF" w:themeColor="background1"/>
            <w:sz w:val="20"/>
          </w:rPr>
          <w:alias w:val="Date"/>
          <w:id w:val="-2140405151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12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  <w:vAlign w:val="center"/>
            </w:tcPr>
            <w:p w:rsidR="00D3729B" w:rsidRPr="00B43283" w:rsidRDefault="00DF5034" w:rsidP="00B43283">
              <w:pPr>
                <w:pStyle w:val="Head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b w:val="0"/>
                  <w:color w:val="14415C" w:themeColor="accent3" w:themeShade="BF"/>
                </w:rPr>
              </w:pPr>
              <w:r w:rsidRPr="00B43283">
                <w:rPr>
                  <w:rFonts w:ascii="Arial" w:hAnsi="Arial" w:cs="Arial"/>
                  <w:b w:val="0"/>
                  <w:color w:val="FFFFFF" w:themeColor="background1"/>
                  <w:sz w:val="20"/>
                </w:rPr>
                <w:t>January 24, 2016</w:t>
              </w:r>
            </w:p>
          </w:tc>
        </w:sdtContent>
      </w:sdt>
    </w:tr>
  </w:tbl>
  <w:p w:rsidR="00D3729B" w:rsidRDefault="00D372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A0" w:rsidRDefault="000014AC">
    <w:pPr>
      <w:pStyle w:val="Header"/>
    </w:pPr>
    <w:r>
      <w:rPr>
        <w:noProof/>
      </w:rPr>
      <w:drawing>
        <wp:anchor distT="0" distB="0" distL="114300" distR="114300" simplePos="0" relativeHeight="251677184" behindDoc="0" locked="0" layoutInCell="1" allowOverlap="1" wp14:anchorId="28700B0D" wp14:editId="6D64B754">
          <wp:simplePos x="0" y="0"/>
          <wp:positionH relativeFrom="column">
            <wp:posOffset>-220089</wp:posOffset>
          </wp:positionH>
          <wp:positionV relativeFrom="paragraph">
            <wp:posOffset>-369191</wp:posOffset>
          </wp:positionV>
          <wp:extent cx="516255" cy="516255"/>
          <wp:effectExtent l="0" t="0" r="0" b="0"/>
          <wp:wrapThrough wrapText="bothSides">
            <wp:wrapPolygon edited="0">
              <wp:start x="6376" y="0"/>
              <wp:lineTo x="0" y="3188"/>
              <wp:lineTo x="0" y="18332"/>
              <wp:lineTo x="6376" y="20723"/>
              <wp:lineTo x="14347" y="20723"/>
              <wp:lineTo x="20723" y="18332"/>
              <wp:lineTo x="20723" y="3188"/>
              <wp:lineTo x="14347" y="0"/>
              <wp:lineTo x="6376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Js-AD_bode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C6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8640F70" wp14:editId="11B12B55">
              <wp:simplePos x="0" y="0"/>
              <wp:positionH relativeFrom="margin">
                <wp:posOffset>257677</wp:posOffset>
              </wp:positionH>
              <wp:positionV relativeFrom="paragraph">
                <wp:posOffset>-361210</wp:posOffset>
              </wp:positionV>
              <wp:extent cx="3410768" cy="533446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0768" cy="5334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</w:pP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Câu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lạc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bộ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Kỹ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sư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phần</w:t>
                          </w:r>
                          <w:proofErr w:type="spellEnd"/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mềm</w:t>
                          </w:r>
                          <w:proofErr w:type="spellEnd"/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Nhật</w:t>
                          </w:r>
                          <w:proofErr w:type="spellEnd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Bản</w:t>
                          </w:r>
                          <w:proofErr w:type="spellEnd"/>
                        </w:p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</w:pPr>
                          <w:r w:rsidRPr="00BC600F"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  <w:t>Japanese Software Engineers Club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40F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0.3pt;margin-top:-28.45pt;width:268.55pt;height:4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" filled="f" stroked="f" strokeweight=".5pt">
              <v:textbox>
                <w:txbxContent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</w:pP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Câu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lạc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bộ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Kỹ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sư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phần</w:t>
                    </w:r>
                    <w:proofErr w:type="spellEnd"/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mềm</w:t>
                    </w:r>
                    <w:proofErr w:type="spellEnd"/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Nhật</w:t>
                    </w:r>
                    <w:proofErr w:type="spellEnd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 </w:t>
                    </w:r>
                    <w:proofErr w:type="spellStart"/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Bản</w:t>
                    </w:r>
                    <w:proofErr w:type="spellEnd"/>
                  </w:p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</w:pPr>
                    <w:r w:rsidRPr="00BC600F"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  <w:t>Japanese Software Engineers Club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5C6E">
      <w:rPr>
        <w:noProof/>
      </w:rPr>
      <w:drawing>
        <wp:anchor distT="0" distB="0" distL="114300" distR="114300" simplePos="0" relativeHeight="251648512" behindDoc="0" locked="0" layoutInCell="1" allowOverlap="1" wp14:anchorId="54D82814" wp14:editId="03867D0F">
          <wp:simplePos x="0" y="0"/>
          <wp:positionH relativeFrom="column">
            <wp:posOffset>-244292</wp:posOffset>
          </wp:positionH>
          <wp:positionV relativeFrom="paragraph">
            <wp:posOffset>-350944</wp:posOffset>
          </wp:positionV>
          <wp:extent cx="485775" cy="485775"/>
          <wp:effectExtent l="0" t="0" r="9525" b="9525"/>
          <wp:wrapThrough wrapText="bothSides">
            <wp:wrapPolygon edited="0">
              <wp:start x="5929" y="0"/>
              <wp:lineTo x="0" y="4235"/>
              <wp:lineTo x="0" y="16941"/>
              <wp:lineTo x="5929" y="21176"/>
              <wp:lineTo x="15247" y="21176"/>
              <wp:lineTo x="21176" y="16941"/>
              <wp:lineTo x="21176" y="4235"/>
              <wp:lineTo x="15247" y="0"/>
              <wp:lineTo x="592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Js-AD_boder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58A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34238A" wp14:editId="1544347C">
              <wp:simplePos x="0" y="0"/>
              <wp:positionH relativeFrom="column">
                <wp:posOffset>-1078302</wp:posOffset>
              </wp:positionH>
              <wp:positionV relativeFrom="paragraph">
                <wp:posOffset>-457200</wp:posOffset>
              </wp:positionV>
              <wp:extent cx="7850038" cy="703385"/>
              <wp:effectExtent l="0" t="0" r="17780" b="2095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0038" cy="70338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F22BD6" id="Rectangle 17" o:spid="_x0000_s1026" style="position:absolute;margin-left:-84.9pt;margin-top:-36pt;width:618.1pt;height: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" fillcolor="#9f2936 [3205]" strokecolor="#9f2936 [320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2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0F6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684188"/>
    <w:multiLevelType w:val="multilevel"/>
    <w:tmpl w:val="9B5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F7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D1D2572"/>
    <w:multiLevelType w:val="hybridMultilevel"/>
    <w:tmpl w:val="5E80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80506"/>
    <w:multiLevelType w:val="hybridMultilevel"/>
    <w:tmpl w:val="E5CE91FC"/>
    <w:lvl w:ilvl="0" w:tplc="16BA30A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6B0B86"/>
    <w:multiLevelType w:val="multilevel"/>
    <w:tmpl w:val="7E6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21804"/>
    <w:multiLevelType w:val="hybridMultilevel"/>
    <w:tmpl w:val="221624DA"/>
    <w:lvl w:ilvl="0" w:tplc="15D626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color w:val="11111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EF"/>
    <w:rsid w:val="000014AC"/>
    <w:rsid w:val="000057E1"/>
    <w:rsid w:val="00061135"/>
    <w:rsid w:val="00070337"/>
    <w:rsid w:val="001115B9"/>
    <w:rsid w:val="00135FB5"/>
    <w:rsid w:val="001A5C6E"/>
    <w:rsid w:val="001F4155"/>
    <w:rsid w:val="001F43BB"/>
    <w:rsid w:val="00203D0D"/>
    <w:rsid w:val="00215E57"/>
    <w:rsid w:val="002E37F3"/>
    <w:rsid w:val="0030640E"/>
    <w:rsid w:val="003B7DB6"/>
    <w:rsid w:val="004B033F"/>
    <w:rsid w:val="00525AC6"/>
    <w:rsid w:val="00531F22"/>
    <w:rsid w:val="00553BA6"/>
    <w:rsid w:val="00562DCE"/>
    <w:rsid w:val="005A3EEF"/>
    <w:rsid w:val="006151D7"/>
    <w:rsid w:val="00621D28"/>
    <w:rsid w:val="00681C0F"/>
    <w:rsid w:val="006C12EF"/>
    <w:rsid w:val="006C4F50"/>
    <w:rsid w:val="006C5325"/>
    <w:rsid w:val="006F1EAF"/>
    <w:rsid w:val="00740D82"/>
    <w:rsid w:val="00757965"/>
    <w:rsid w:val="00773CDF"/>
    <w:rsid w:val="007A009B"/>
    <w:rsid w:val="007C3061"/>
    <w:rsid w:val="007C6A3E"/>
    <w:rsid w:val="007D3ABC"/>
    <w:rsid w:val="007D4219"/>
    <w:rsid w:val="007E2C90"/>
    <w:rsid w:val="007E3CA7"/>
    <w:rsid w:val="00876793"/>
    <w:rsid w:val="0088782A"/>
    <w:rsid w:val="00890C9D"/>
    <w:rsid w:val="008A73E0"/>
    <w:rsid w:val="008D6E32"/>
    <w:rsid w:val="00943EA9"/>
    <w:rsid w:val="00987DBC"/>
    <w:rsid w:val="009B466F"/>
    <w:rsid w:val="009F7118"/>
    <w:rsid w:val="00A75038"/>
    <w:rsid w:val="00B43283"/>
    <w:rsid w:val="00BC600F"/>
    <w:rsid w:val="00C2335E"/>
    <w:rsid w:val="00CC4A50"/>
    <w:rsid w:val="00CC7460"/>
    <w:rsid w:val="00CE073C"/>
    <w:rsid w:val="00CF5F51"/>
    <w:rsid w:val="00D01D75"/>
    <w:rsid w:val="00D058A0"/>
    <w:rsid w:val="00D3729B"/>
    <w:rsid w:val="00D6051F"/>
    <w:rsid w:val="00D90D57"/>
    <w:rsid w:val="00DF5034"/>
    <w:rsid w:val="00E21480"/>
    <w:rsid w:val="00E35113"/>
    <w:rsid w:val="00E4190B"/>
    <w:rsid w:val="00E73DEF"/>
    <w:rsid w:val="00EB37AD"/>
    <w:rsid w:val="00ED053E"/>
    <w:rsid w:val="00EE252C"/>
    <w:rsid w:val="00F075C1"/>
    <w:rsid w:val="00F1656B"/>
    <w:rsid w:val="00F34AF7"/>
    <w:rsid w:val="00FC1B7D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588E5-55EC-47A3-B521-AC82C598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5E"/>
  </w:style>
  <w:style w:type="paragraph" w:styleId="Heading1">
    <w:name w:val="heading 1"/>
    <w:basedOn w:val="Normal"/>
    <w:next w:val="Normal"/>
    <w:link w:val="Heading1Char"/>
    <w:uiPriority w:val="9"/>
    <w:qFormat/>
    <w:rsid w:val="00773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PlaceHolder">
    <w:name w:val="Image Place Holder"/>
    <w:basedOn w:val="Normal"/>
    <w:rsid w:val="0088782A"/>
    <w:pPr>
      <w:spacing w:after="0" w:line="240" w:lineRule="auto"/>
      <w:jc w:val="center"/>
    </w:pPr>
    <w:rPr>
      <w:rFonts w:ascii="Arial" w:eastAsia="Times New Roman" w:hAnsi="Arial"/>
      <w:color w:val="333333"/>
      <w:szCs w:val="24"/>
    </w:rPr>
  </w:style>
  <w:style w:type="paragraph" w:customStyle="1" w:styleId="APROPOSALTO">
    <w:name w:val="A PROPOSAL TO:"/>
    <w:basedOn w:val="Normal"/>
    <w:link w:val="APROPOSALTO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i/>
      <w:color w:val="215352"/>
      <w:sz w:val="34"/>
      <w:szCs w:val="34"/>
    </w:rPr>
  </w:style>
  <w:style w:type="paragraph" w:customStyle="1" w:styleId="MonthDayYear01">
    <w:name w:val="Month Day Year 01"/>
    <w:basedOn w:val="Normal"/>
    <w:link w:val="MonthDayYear01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color w:val="215352"/>
      <w:szCs w:val="24"/>
    </w:rPr>
  </w:style>
  <w:style w:type="character" w:customStyle="1" w:styleId="APROPOSALTOChar">
    <w:name w:val="A PROPOSAL TO: Char"/>
    <w:basedOn w:val="DefaultParagraphFont"/>
    <w:link w:val="APROPOSALTO"/>
    <w:rsid w:val="0088782A"/>
    <w:rPr>
      <w:rFonts w:ascii="Arial" w:eastAsia="Times New Roman" w:hAnsi="Arial" w:cs="Times New Roman"/>
      <w:i/>
      <w:color w:val="215352"/>
      <w:sz w:val="34"/>
      <w:szCs w:val="34"/>
    </w:rPr>
  </w:style>
  <w:style w:type="character" w:customStyle="1" w:styleId="MonthDayYear01Char">
    <w:name w:val="Month Day Year 01 Char"/>
    <w:basedOn w:val="DefaultParagraphFont"/>
    <w:link w:val="MonthDayYear01"/>
    <w:rsid w:val="0088782A"/>
    <w:rPr>
      <w:rFonts w:ascii="Arial" w:eastAsia="Times New Roman" w:hAnsi="Arial" w:cs="Times New Roman"/>
      <w:color w:val="215352"/>
      <w:sz w:val="24"/>
      <w:szCs w:val="24"/>
    </w:rPr>
  </w:style>
  <w:style w:type="paragraph" w:customStyle="1" w:styleId="MonthDayYear02">
    <w:name w:val="Month Day Year 02"/>
    <w:basedOn w:val="MonthDayYear01"/>
    <w:link w:val="MonthDayYear02Char"/>
    <w:qFormat/>
    <w:rsid w:val="0088782A"/>
    <w:rPr>
      <w:color w:val="FFFFFF"/>
    </w:rPr>
  </w:style>
  <w:style w:type="paragraph" w:customStyle="1" w:styleId="INSERTHEADLINEHERE01">
    <w:name w:val="INSERT HEADLINE HERE 01"/>
    <w:basedOn w:val="Normal"/>
    <w:link w:val="INSERTHEADLINEHERE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b/>
      <w:color w:val="215352"/>
      <w:sz w:val="30"/>
      <w:szCs w:val="30"/>
    </w:rPr>
  </w:style>
  <w:style w:type="character" w:customStyle="1" w:styleId="MonthDayYear02Char">
    <w:name w:val="Month Day Year 02 Char"/>
    <w:basedOn w:val="MonthDayYear01Char"/>
    <w:link w:val="MonthDayYear02"/>
    <w:rsid w:val="0088782A"/>
    <w:rPr>
      <w:rFonts w:ascii="Arial" w:eastAsia="Times New Roman" w:hAnsi="Arial" w:cs="Times New Roman"/>
      <w:color w:val="FFFFFF"/>
      <w:sz w:val="24"/>
      <w:szCs w:val="24"/>
    </w:rPr>
  </w:style>
  <w:style w:type="paragraph" w:customStyle="1" w:styleId="SUBHEAD01">
    <w:name w:val="SUBHEAD 01"/>
    <w:basedOn w:val="Normal"/>
    <w:link w:val="SUBHEAD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textAlignment w:val="center"/>
    </w:pPr>
    <w:rPr>
      <w:rFonts w:ascii="Arial" w:eastAsia="Times New Roman" w:hAnsi="Arial"/>
      <w:color w:val="215352"/>
      <w:sz w:val="26"/>
      <w:szCs w:val="26"/>
    </w:rPr>
  </w:style>
  <w:style w:type="character" w:customStyle="1" w:styleId="INSERTHEADLINEHERE01Char">
    <w:name w:val="INSERT HEADLINE HERE 01 Char"/>
    <w:basedOn w:val="DefaultParagraphFont"/>
    <w:link w:val="INSERTHEADLINEHERE01"/>
    <w:rsid w:val="0088782A"/>
    <w:rPr>
      <w:rFonts w:ascii="Arial" w:eastAsia="Times New Roman" w:hAnsi="Arial" w:cs="Times New Roman"/>
      <w:b/>
      <w:color w:val="215352"/>
      <w:sz w:val="30"/>
      <w:szCs w:val="30"/>
    </w:rPr>
  </w:style>
  <w:style w:type="paragraph" w:customStyle="1" w:styleId="BodyText01">
    <w:name w:val="Body Text 01"/>
    <w:basedOn w:val="Normal"/>
    <w:link w:val="BodyText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40" w:lineRule="atLeast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SUBHEAD01Char">
    <w:name w:val="SUBHEAD 01 Char"/>
    <w:basedOn w:val="DefaultParagraphFont"/>
    <w:link w:val="SUBHEAD01"/>
    <w:rsid w:val="0088782A"/>
    <w:rPr>
      <w:rFonts w:ascii="Arial" w:eastAsia="Times New Roman" w:hAnsi="Arial" w:cs="Times New Roman"/>
      <w:color w:val="215352"/>
      <w:sz w:val="26"/>
      <w:szCs w:val="26"/>
    </w:rPr>
  </w:style>
  <w:style w:type="paragraph" w:customStyle="1" w:styleId="descriptionhere01">
    <w:name w:val="description here 01"/>
    <w:basedOn w:val="Normal"/>
    <w:link w:val="descriptionhere01Char"/>
    <w:qFormat/>
    <w:rsid w:val="0088782A"/>
    <w:pPr>
      <w:widowControl w:val="0"/>
      <w:suppressAutoHyphens/>
      <w:autoSpaceDE w:val="0"/>
      <w:autoSpaceDN w:val="0"/>
      <w:adjustRightInd w:val="0"/>
      <w:spacing w:after="0" w:line="240" w:lineRule="atLeast"/>
      <w:ind w:right="-122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BodyText01Char">
    <w:name w:val="Body Text 01 Char"/>
    <w:basedOn w:val="DefaultParagraphFont"/>
    <w:link w:val="BodyText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character" w:customStyle="1" w:styleId="descriptionhere01Char">
    <w:name w:val="description here 01 Char"/>
    <w:basedOn w:val="DefaultParagraphFont"/>
    <w:link w:val="descriptionhere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paragraph" w:customStyle="1" w:styleId="Address01">
    <w:name w:val="Address 01"/>
    <w:basedOn w:val="Normal"/>
    <w:link w:val="Address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color w:val="215352"/>
      <w:sz w:val="20"/>
      <w:szCs w:val="20"/>
    </w:rPr>
  </w:style>
  <w:style w:type="paragraph" w:customStyle="1" w:styleId="websiteemail">
    <w:name w:val="website/email"/>
    <w:basedOn w:val="Normal"/>
    <w:link w:val="websiteemailChar"/>
    <w:qFormat/>
    <w:rsid w:val="0088782A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Arial" w:eastAsia="Times New Roman" w:hAnsi="Arial"/>
      <w:b/>
      <w:color w:val="215352"/>
      <w:sz w:val="20"/>
      <w:szCs w:val="20"/>
    </w:rPr>
  </w:style>
  <w:style w:type="character" w:customStyle="1" w:styleId="Address01Char">
    <w:name w:val="Address 01 Char"/>
    <w:basedOn w:val="DefaultParagraphFont"/>
    <w:link w:val="Address01"/>
    <w:rsid w:val="0088782A"/>
    <w:rPr>
      <w:rFonts w:ascii="Arial" w:eastAsia="Times New Roman" w:hAnsi="Arial" w:cs="Times New Roman"/>
      <w:color w:val="215352"/>
      <w:sz w:val="20"/>
      <w:szCs w:val="20"/>
    </w:rPr>
  </w:style>
  <w:style w:type="character" w:customStyle="1" w:styleId="websiteemailChar">
    <w:name w:val="website/email Char"/>
    <w:basedOn w:val="DefaultParagraphFont"/>
    <w:link w:val="websiteemail"/>
    <w:rsid w:val="0088782A"/>
    <w:rPr>
      <w:rFonts w:ascii="Arial" w:eastAsia="Times New Roman" w:hAnsi="Arial" w:cs="Times New Roman"/>
      <w:b/>
      <w:color w:val="215352"/>
      <w:sz w:val="20"/>
      <w:szCs w:val="20"/>
    </w:rPr>
  </w:style>
  <w:style w:type="paragraph" w:styleId="NoSpacing">
    <w:name w:val="No Spacing"/>
    <w:link w:val="NoSpacingChar"/>
    <w:uiPriority w:val="1"/>
    <w:qFormat/>
    <w:rsid w:val="008878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782A"/>
  </w:style>
  <w:style w:type="paragraph" w:styleId="Footer">
    <w:name w:val="footer"/>
    <w:basedOn w:val="Normal"/>
    <w:link w:val="FooterChar"/>
    <w:uiPriority w:val="99"/>
    <w:unhideWhenUsed/>
    <w:rsid w:val="0088782A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878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4"/>
  </w:style>
  <w:style w:type="table" w:styleId="LightShading-Accent2">
    <w:name w:val="Light Shading Accent 2"/>
    <w:basedOn w:val="TableNormal"/>
    <w:uiPriority w:val="60"/>
    <w:rsid w:val="001F43BB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ableGrid">
    <w:name w:val="Table Grid"/>
    <w:basedOn w:val="TableNormal"/>
    <w:uiPriority w:val="59"/>
    <w:rsid w:val="00DF5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73C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C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C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73CD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CD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B37AD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2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46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740D82"/>
    <w:rPr>
      <w:b/>
      <w:bCs/>
    </w:rPr>
  </w:style>
  <w:style w:type="character" w:customStyle="1" w:styleId="apple-converted-space">
    <w:name w:val="apple-converted-space"/>
    <w:basedOn w:val="DefaultParagraphFont"/>
    <w:rsid w:val="0074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jsclub.fpt@gmail.com" TargetMode="External"/><Relationship Id="rId1" Type="http://schemas.openxmlformats.org/officeDocument/2006/relationships/hyperlink" Target="file:///E:\ClubAndOG\JS%20Club\2016\Spring2016\TatNien_Src\www.facebook.com\fu.jsclub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STONE\Downloads\10.12-docs-template-js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950EEF-FF52-4059-854D-7E7FEADB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10.12-docs-template-js</Template>
  <TotalTime>149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Zombie Tsunami</vt:lpstr>
    </vt:vector>
  </TitlesOfParts>
  <Company>123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Tsunami</dc:title>
  <dc:creator>BIGSTONE</dc:creator>
  <cp:lastModifiedBy>Nguyen Hung</cp:lastModifiedBy>
  <cp:revision>22</cp:revision>
  <dcterms:created xsi:type="dcterms:W3CDTF">2016-03-27T09:59:00Z</dcterms:created>
  <dcterms:modified xsi:type="dcterms:W3CDTF">2016-03-29T14:30:00Z</dcterms:modified>
</cp:coreProperties>
</file>